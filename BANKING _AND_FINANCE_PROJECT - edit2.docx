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C0191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4472C4" w:themeColor="accent5"/>
          <w:kern w:val="0"/>
          <w:sz w:val="112"/>
          <w:szCs w:val="112"/>
          <w:lang w:val="en-US" w:eastAsia="zh-CN" w:bidi="ar"/>
          <w14:glow w14:rad="0">
            <w14:srgbClr w14:val="000000"/>
          </w14:glow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  <w14:props3d w14:extrusionH="0" w14:contourW="0" w14:prstMaterial="clear"/>
        </w:rPr>
      </w:pPr>
      <w:r>
        <w:rPr>
          <w:rFonts w:hint="default" w:ascii="Times New Roman" w:hAnsi="Times New Roman" w:eastAsia="SimSun" w:cs="Times New Roman"/>
          <w:b/>
          <w:bCs/>
          <w:color w:val="4472C4" w:themeColor="accent5"/>
          <w:kern w:val="0"/>
          <w:sz w:val="112"/>
          <w:szCs w:val="112"/>
          <w:lang w:val="en-US" w:eastAsia="zh-CN" w:bidi="ar"/>
          <w14:glow w14:rad="0">
            <w14:srgbClr w14:val="000000"/>
          </w14:glow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  <w14:props3d w14:extrusionH="0" w14:contourW="0" w14:prstMaterial="clear"/>
        </w:rPr>
        <w:t>BANKING</w:t>
      </w:r>
    </w:p>
    <w:p w14:paraId="38734A0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4472C4" w:themeColor="accent5"/>
          <w:kern w:val="0"/>
          <w:sz w:val="112"/>
          <w:szCs w:val="112"/>
          <w:lang w:val="en-US" w:eastAsia="zh-CN" w:bidi="ar"/>
          <w14:glow w14:rad="0">
            <w14:srgbClr w14:val="000000"/>
          </w14:glow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  <w14:props3d w14:extrusionH="0" w14:contourW="0" w14:prstMaterial="clear"/>
        </w:rPr>
      </w:pPr>
      <w:r>
        <w:rPr>
          <w:rFonts w:hint="default" w:ascii="Times New Roman" w:hAnsi="Times New Roman" w:eastAsia="SimSun" w:cs="Times New Roman"/>
          <w:b/>
          <w:bCs/>
          <w:color w:val="4472C4" w:themeColor="accent5"/>
          <w:kern w:val="0"/>
          <w:sz w:val="112"/>
          <w:szCs w:val="112"/>
          <w:lang w:val="en-US" w:eastAsia="zh-CN" w:bidi="ar"/>
          <w14:glow w14:rad="0">
            <w14:srgbClr w14:val="000000"/>
          </w14:glow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  <w14:props3d w14:extrusionH="0" w14:contourW="0" w14:prstMaterial="clear"/>
        </w:rPr>
        <w:t>AND</w:t>
      </w:r>
    </w:p>
    <w:p w14:paraId="5FF06294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b/>
          <w:bCs/>
          <w:color w:val="4472C4" w:themeColor="accent5"/>
          <w:sz w:val="144"/>
          <w:szCs w:val="144"/>
          <w14:glow w14:rad="0">
            <w14:srgbClr w14:val="000000"/>
          </w14:glow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  <w14:props3d w14:extrusionH="0" w14:contourW="0" w14:prstMaterial="clear"/>
        </w:rPr>
      </w:pPr>
      <w:r>
        <w:rPr>
          <w:rFonts w:hint="default" w:ascii="Times New Roman" w:hAnsi="Times New Roman" w:eastAsia="SimSun" w:cs="Times New Roman"/>
          <w:b/>
          <w:bCs/>
          <w:color w:val="4472C4" w:themeColor="accent5"/>
          <w:kern w:val="0"/>
          <w:sz w:val="112"/>
          <w:szCs w:val="112"/>
          <w:lang w:val="en-US" w:eastAsia="zh-CN" w:bidi="ar"/>
          <w14:glow w14:rad="0">
            <w14:srgbClr w14:val="000000"/>
          </w14:glow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  <w14:props3d w14:extrusionH="0" w14:contourW="0" w14:prstMaterial="clear"/>
        </w:rPr>
        <w:t>FINANCE PROJECT</w:t>
      </w:r>
    </w:p>
    <w:p w14:paraId="0C6ACD00">
      <w:pPr>
        <w:keepNext w:val="0"/>
        <w:keepLines w:val="0"/>
        <w:widowControl/>
        <w:suppressLineNumbers w:val="0"/>
        <w:jc w:val="left"/>
      </w:pPr>
    </w:p>
    <w:p w14:paraId="46155A30">
      <w:pPr>
        <w:keepNext w:val="0"/>
        <w:keepLines w:val="0"/>
        <w:widowControl/>
        <w:suppressLineNumbers w:val="0"/>
        <w:jc w:val="left"/>
      </w:pPr>
    </w:p>
    <w:p w14:paraId="459606F0">
      <w:pPr>
        <w:keepNext w:val="0"/>
        <w:keepLines w:val="0"/>
        <w:widowControl/>
        <w:suppressLineNumbers w:val="0"/>
        <w:jc w:val="left"/>
      </w:pPr>
    </w:p>
    <w:p w14:paraId="1D7C1F40">
      <w:pPr>
        <w:keepNext w:val="0"/>
        <w:keepLines w:val="0"/>
        <w:widowControl/>
        <w:suppressLineNumbers w:val="0"/>
        <w:jc w:val="left"/>
      </w:pPr>
    </w:p>
    <w:p w14:paraId="0EB460B8">
      <w:pPr>
        <w:keepNext w:val="0"/>
        <w:keepLines w:val="0"/>
        <w:widowControl/>
        <w:suppressLineNumbers w:val="0"/>
        <w:jc w:val="left"/>
      </w:pPr>
    </w:p>
    <w:p w14:paraId="546F1485">
      <w:pPr>
        <w:keepNext w:val="0"/>
        <w:keepLines w:val="0"/>
        <w:widowControl/>
        <w:suppressLineNumbers w:val="0"/>
        <w:jc w:val="left"/>
      </w:pPr>
    </w:p>
    <w:p w14:paraId="478270A2">
      <w:pPr>
        <w:keepNext w:val="0"/>
        <w:keepLines w:val="0"/>
        <w:widowControl/>
        <w:suppressLineNumbers w:val="0"/>
        <w:jc w:val="left"/>
      </w:pPr>
    </w:p>
    <w:p w14:paraId="366B5B7A">
      <w:pPr>
        <w:keepNext w:val="0"/>
        <w:keepLines w:val="0"/>
        <w:widowControl/>
        <w:suppressLineNumbers w:val="0"/>
        <w:jc w:val="left"/>
      </w:pPr>
    </w:p>
    <w:p w14:paraId="5131D5C5">
      <w:pPr>
        <w:keepNext w:val="0"/>
        <w:keepLines w:val="0"/>
        <w:widowControl/>
        <w:suppressLineNumbers w:val="0"/>
        <w:jc w:val="left"/>
      </w:pPr>
    </w:p>
    <w:p w14:paraId="79CD1E7F">
      <w:pPr>
        <w:keepNext w:val="0"/>
        <w:keepLines w:val="0"/>
        <w:widowControl/>
        <w:suppressLineNumbers w:val="0"/>
        <w:jc w:val="left"/>
      </w:pPr>
    </w:p>
    <w:p w14:paraId="3F1708C3">
      <w:pPr>
        <w:keepNext w:val="0"/>
        <w:keepLines w:val="0"/>
        <w:widowControl/>
        <w:suppressLineNumbers w:val="0"/>
        <w:jc w:val="left"/>
      </w:pPr>
    </w:p>
    <w:p w14:paraId="1325DF8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60"/>
          <w:szCs w:val="60"/>
          <w:lang w:val="en-US" w:eastAsia="zh-CN" w:bidi="ar"/>
        </w:rPr>
      </w:pPr>
    </w:p>
    <w:p w14:paraId="77ABA82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60"/>
          <w:szCs w:val="60"/>
          <w:lang w:val="en-US" w:eastAsia="zh-CN" w:bidi="ar"/>
        </w:rPr>
      </w:pPr>
    </w:p>
    <w:p w14:paraId="1482036B">
      <w:pPr>
        <w:keepNext w:val="0"/>
        <w:keepLines w:val="0"/>
        <w:widowControl/>
        <w:suppressLineNumbers w:val="0"/>
        <w:jc w:val="left"/>
        <w:rPr>
          <w14:props3d w14:prstMaterial="translucentPowde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60"/>
          <w:szCs w:val="60"/>
          <w:lang w:val="en-US" w:eastAsia="zh-CN" w:bidi="ar"/>
        </w:rPr>
        <w:t xml:space="preserve">Submission by : Pallavi </w:t>
      </w:r>
    </w:p>
    <w:p w14:paraId="78A3413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60"/>
          <w:szCs w:val="60"/>
          <w:lang w:val="en-US" w:eastAsia="zh-CN" w:bidi="ar"/>
        </w:rPr>
        <w:t xml:space="preserve">Submitted to : Vikul </w:t>
      </w:r>
    </w:p>
    <w:p w14:paraId="4B7F7A0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60"/>
          <w:szCs w:val="60"/>
          <w:lang w:val="en-US" w:eastAsia="zh-CN" w:bidi="ar"/>
        </w:rPr>
        <w:t>Date of submission: 06-12-24</w:t>
      </w:r>
    </w:p>
    <w:p w14:paraId="11EA2FF7">
      <w:r>
        <w:rPr>
          <w:rFonts w:hint="eastAsia" w:eastAsia="SimSun"/>
          <w:lang w:eastAsia="zh-CN"/>
        </w:rPr>
        <w:pict>
          <v:shape id="_x0000_s1055" o:spid="_x0000_s1055" o:spt="75" alt="未标题-1" type="#_x0000_t75" style="position:absolute;left:0pt;height:453.4pt;width:612.5pt;mso-position-horizontal:left;mso-position-horizontal-relative:page;mso-position-vertical:top;mso-position-vertical-relative:page;z-index:-251657216;mso-width-relative:page;mso-height-relative:page;" filled="f" o:preferrelative="t" stroked="f" coordsize="21600,21600">
            <v:path/>
            <v:fill on="f" focussize="0,0"/>
            <v:stroke on="f"/>
            <v:imagedata r:id="rId5" grayscale="t" o:title="未标题-1"/>
            <o:lock v:ext="edit" aspectratio="t"/>
            <v:shadow on="t" obscured="f" color="#002060" opacity="65536f" offset="2pt,2pt" offset2="-2pt,-2pt" origin="0f,0f" matrix="65536f,0f,0f,65536f,0,0"/>
          </v:shape>
        </w:pict>
      </w:r>
    </w:p>
    <w:p w14:paraId="35E2BAD9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5B9BD5" w:themeColor="accent1"/>
          <w:sz w:val="56"/>
          <w:szCs w:val="56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sectPr>
          <w:pgSz w:w="11906" w:h="16838"/>
          <w:pgMar w:top="1440" w:right="1800" w:bottom="1440" w:left="180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FullWidth"/>
          <w:cols w:space="720" w:num="1"/>
          <w:docGrid w:linePitch="360" w:charSpace="0"/>
        </w:sectPr>
      </w:pPr>
    </w:p>
    <w:p w14:paraId="151AC5CB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5B9BD5" w:themeColor="accent1"/>
          <w:sz w:val="56"/>
          <w:szCs w:val="56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</w:pPr>
      <w:r>
        <w:rPr>
          <w:rFonts w:hint="default" w:ascii="Times New Roman" w:hAnsi="Times New Roman" w:cs="Times New Roman"/>
          <w:color w:val="5B9BD5" w:themeColor="accent1"/>
          <w:sz w:val="56"/>
          <w:szCs w:val="56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t xml:space="preserve">Banking and Finance Project </w:t>
      </w:r>
    </w:p>
    <w:p w14:paraId="4DD6B2C8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 project involves creating a fully automated pipeline with Terraform, Jenkins, Docker, Ansible, Prometheus, and Grafana for monitoring.</w:t>
      </w:r>
    </w:p>
    <w:p w14:paraId="65BD495F">
      <w:pPr>
        <w:rPr>
          <w:rFonts w:hint="default" w:ascii="Times New Roman" w:hAnsi="Times New Roman" w:cs="Times New Roman"/>
          <w:sz w:val="24"/>
          <w:szCs w:val="24"/>
        </w:rPr>
      </w:pPr>
    </w:p>
    <w:p w14:paraId="5294F282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✓ Git - For version control for tracking changes in the code files </w:t>
      </w:r>
    </w:p>
    <w:p w14:paraId="61B6A7D4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✓ Maven – For Continuous Build </w:t>
      </w:r>
    </w:p>
    <w:p w14:paraId="6A692A81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✓ Jenkins - For continuous integration and continuous deployment </w:t>
      </w:r>
    </w:p>
    <w:p w14:paraId="36C5C9F8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✓ Docker - For deploying containerized applications </w:t>
      </w:r>
    </w:p>
    <w:p w14:paraId="37D1E1FC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✓ Ansible - Configuration management tools </w:t>
      </w:r>
    </w:p>
    <w:p w14:paraId="6E74119D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✓ Terraform - For creation of infrastructure. </w:t>
      </w:r>
    </w:p>
    <w:p w14:paraId="5C1EC5EC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✓ Prometheus and Grafana – For Automated Monitoring and Report Visualization</w:t>
      </w:r>
    </w:p>
    <w:p w14:paraId="385CE6C7"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07895DE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Calibri-Bold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FinanceMe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project code is attached below</w:t>
      </w:r>
    </w:p>
    <w:p w14:paraId="691369B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7C34307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Calibri-Bold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>https://github.com/StarAgileDevOpsTraining/star-agile-banking-finance.git</w:t>
      </w:r>
    </w:p>
    <w:p w14:paraId="143C6F0C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b/>
          <w:bCs/>
          <w:sz w:val="28"/>
          <w:szCs w:val="28"/>
          <w:highlight w:val="yellow"/>
          <w:u w:val="single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yellow"/>
          <w:u w:val="single"/>
        </w:rPr>
        <w:t>Step 1: Create a VM and Install Terraform</w:t>
      </w:r>
    </w:p>
    <w:p w14:paraId="5B8B62F4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4"/>
          <w:rFonts w:hint="default" w:ascii="Cambria" w:hAnsi="Cambria" w:cs="Cambria"/>
          <w:sz w:val="28"/>
          <w:szCs w:val="28"/>
          <w:u w:val="single"/>
          <w:lang w:val="en-US"/>
        </w:rPr>
        <w:t>1.</w:t>
      </w:r>
      <w:r>
        <w:rPr>
          <w:rStyle w:val="14"/>
          <w:rFonts w:hint="default" w:ascii="Cambria" w:hAnsi="Cambria" w:cs="Cambria"/>
          <w:sz w:val="28"/>
          <w:szCs w:val="28"/>
          <w:u w:val="single"/>
        </w:rPr>
        <w:t>Launch a VM (Ubuntu 22.04) in AWS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01B555B5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Instance Type: </w:t>
      </w:r>
      <w:r>
        <w:rPr>
          <w:rStyle w:val="10"/>
          <w:rFonts w:hint="default" w:ascii="Cambria" w:hAnsi="Cambria" w:cs="Cambria"/>
          <w:sz w:val="28"/>
          <w:szCs w:val="28"/>
        </w:rPr>
        <w:t>t2.micro</w:t>
      </w:r>
    </w:p>
    <w:p w14:paraId="5AE4A9A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Security Group: Allow </w:t>
      </w:r>
      <w:r>
        <w:rPr>
          <w:rStyle w:val="14"/>
          <w:rFonts w:hint="default" w:ascii="Cambria" w:hAnsi="Cambria" w:cs="Cambria"/>
          <w:sz w:val="28"/>
          <w:szCs w:val="28"/>
        </w:rPr>
        <w:t>All traffic (Anywhere)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65750E0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4260850</wp:posOffset>
                </wp:positionH>
                <wp:positionV relativeFrom="paragraph">
                  <wp:posOffset>2606675</wp:posOffset>
                </wp:positionV>
                <wp:extent cx="1219835" cy="488315"/>
                <wp:effectExtent l="14605" t="13970" r="22860" b="3111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835" cy="488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5pt;margin-top:205.25pt;height:38.45pt;width:96.05pt;z-index:251667456;v-text-anchor:middle;mso-width-relative:page;mso-height-relative:page;" filled="f" stroked="t" coordsize="21600,21600" o:gfxdata="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YtfY62AAAAAsBAAAPAAAAAAAAAAEAIAAAACIAAABkcnMvZG93bnJldi54bWxQSwECFAAU&#10;AAAACACHTuJAXRTLwWMCAADRBAAADgAAAAAAAAABACAAAAAnAQAAZHJzL2Uyb0RvYy54bWxQSwUG&#10;AAAAAAYABgBZAQAA/AUAAAAA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4245610</wp:posOffset>
                </wp:positionH>
                <wp:positionV relativeFrom="paragraph">
                  <wp:posOffset>74295</wp:posOffset>
                </wp:positionV>
                <wp:extent cx="1219835" cy="488315"/>
                <wp:effectExtent l="14605" t="13970" r="22860" b="3111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88610" y="5672455"/>
                          <a:ext cx="1219835" cy="488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4.3pt;margin-top:5.85pt;height:38.45pt;width:96.05pt;z-index:251662336;v-text-anchor:middle;mso-width-relative:page;mso-height-relative:page;" filled="f" stroked="t" coordsize="21600,21600" o:gfxdata="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MQVmiXTAAAACQEAAA8AAAAAAAAAAQAgAAAAIgAAAGRycy9kb3ducmV2Lnht&#10;bFBLAQIUABQAAAAIAIdO4kBn/LlwcAIAAN0EAAAOAAAAAAAAAAEAIAAAACIBAABkcnMvZTJvRG9j&#10;LnhtbFBLBQYAAAAABgAGAFkBAAAEBgAAAAA=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962910"/>
            <wp:effectExtent l="0" t="0" r="7620" b="8890"/>
            <wp:docPr id="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20C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127EF296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4"/>
          <w:rFonts w:hint="default" w:ascii="Cambria" w:hAnsi="Cambria" w:cs="Cambria"/>
          <w:sz w:val="28"/>
          <w:szCs w:val="28"/>
          <w:u w:val="single"/>
          <w:lang w:val="en-US"/>
        </w:rPr>
        <w:t xml:space="preserve">2. </w:t>
      </w:r>
      <w:r>
        <w:rPr>
          <w:rStyle w:val="14"/>
          <w:rFonts w:hint="default" w:ascii="Cambria" w:hAnsi="Cambria" w:cs="Cambria"/>
          <w:sz w:val="28"/>
          <w:szCs w:val="28"/>
          <w:u w:val="single"/>
        </w:rPr>
        <w:t>Connect to the VM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0898E7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Use SSH to connect.</w:t>
      </w:r>
    </w:p>
    <w:p w14:paraId="242182A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EC2&gt;&gt;Instances&gt;&gt;i00678f747e2d88f5e&gt;&gt;Connect</w:t>
      </w:r>
      <w:r>
        <w:rPr>
          <w:rFonts w:hint="default" w:ascii="Cambria" w:hAnsi="Cambria" w:cs="Cambria"/>
          <w:sz w:val="28"/>
          <w:szCs w:val="28"/>
          <w:lang w:val="en-US"/>
        </w:rPr>
        <w:t>_</w:t>
      </w:r>
      <w:r>
        <w:rPr>
          <w:rFonts w:hint="default" w:ascii="Cambria" w:hAnsi="Cambria" w:cs="Cambria"/>
          <w:sz w:val="28"/>
          <w:szCs w:val="28"/>
        </w:rPr>
        <w:t>to</w:t>
      </w:r>
      <w:r>
        <w:rPr>
          <w:rFonts w:hint="default" w:ascii="Cambria" w:hAnsi="Cambria" w:cs="Cambria"/>
          <w:sz w:val="28"/>
          <w:szCs w:val="28"/>
          <w:lang w:val="en-US"/>
        </w:rPr>
        <w:t>_</w:t>
      </w:r>
      <w:r>
        <w:rPr>
          <w:rFonts w:hint="default" w:ascii="Cambria" w:hAnsi="Cambria" w:cs="Cambria"/>
          <w:sz w:val="28"/>
          <w:szCs w:val="28"/>
        </w:rPr>
        <w:t>instance</w:t>
      </w:r>
    </w:p>
    <w:p w14:paraId="4E9F012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</w:rPr>
      </w:pPr>
      <w:r>
        <w:rPr>
          <w:rFonts w:hint="default"/>
        </w:rPr>
        <w:t xml:space="preserve">ssh -i "aws_key_pair.pem"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"mailto:ubuntu@ec2-54-84-65-71.compute-1.amazonaws.com"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ubuntu@ec2-54-84-65-71.compute-1.amazonaws.com</w:t>
      </w:r>
      <w:r>
        <w:rPr>
          <w:rFonts w:hint="default"/>
        </w:rPr>
        <w:fldChar w:fldCharType="end"/>
      </w:r>
    </w:p>
    <w:p w14:paraId="06244B7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0000FF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003E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4"/>
          <w:rFonts w:hint="default" w:ascii="Cambria" w:hAnsi="Cambria" w:cs="Cambria"/>
          <w:sz w:val="28"/>
          <w:szCs w:val="28"/>
          <w:u w:val="single"/>
          <w:lang w:val="en-US"/>
        </w:rPr>
        <w:t xml:space="preserve">3. </w:t>
      </w:r>
      <w:r>
        <w:rPr>
          <w:rStyle w:val="14"/>
          <w:rFonts w:hint="default" w:ascii="Cambria" w:hAnsi="Cambria" w:cs="Cambria"/>
          <w:sz w:val="28"/>
          <w:szCs w:val="28"/>
          <w:u w:val="single"/>
        </w:rPr>
        <w:t>Install Terraform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64865F3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  <w:t>wget -O- https://apt.releases.hashicorp.com/gpg | sudo gpg --dearmor -o /usr/share/keyrings/hashicorp-archive-keyring.gpg</w:t>
      </w:r>
    </w:p>
    <w:p w14:paraId="7A11394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</w:pPr>
    </w:p>
    <w:p w14:paraId="32C6A4B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  <w:t>echo "deb [signed-by=/usr/share/keyrings/hashicorp-archive-keyring.gpg] https://apt.releases.hashicorp.com $(lsb_release -cs) main" | sudo tee /etc/apt/sources.list.d/hashicorp.list</w:t>
      </w:r>
    </w:p>
    <w:p w14:paraId="0AE0258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</w:p>
    <w:p w14:paraId="4C0FBBD9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sudo apt update &amp;&amp; sudo apt install terraform</w:t>
      </w:r>
    </w:p>
    <w:p w14:paraId="75675032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Verify installation.</w:t>
      </w:r>
    </w:p>
    <w:p w14:paraId="32E89733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color w:val="0000FF"/>
          <w:sz w:val="28"/>
          <w:szCs w:val="28"/>
          <w:lang w:val="en-US"/>
        </w:rPr>
      </w:pPr>
      <w:r>
        <w:rPr>
          <w:rFonts w:hint="default" w:ascii="Cambria" w:hAnsi="Cambria" w:cs="Cambria"/>
          <w:color w:val="0000FF"/>
          <w:sz w:val="28"/>
          <w:szCs w:val="28"/>
          <w:lang w:val="en-US"/>
        </w:rPr>
        <w:t>terraform --version</w:t>
      </w:r>
    </w:p>
    <w:p w14:paraId="1E77DBA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71135" cy="599440"/>
            <wp:effectExtent l="0" t="0" r="5715" b="10160"/>
            <wp:docPr id="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05A9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4"/>
          <w:rFonts w:hint="default" w:ascii="Cambria" w:hAnsi="Cambria" w:cs="Cambria"/>
          <w:sz w:val="28"/>
          <w:szCs w:val="28"/>
          <w:u w:val="single"/>
          <w:lang w:val="en-US"/>
        </w:rPr>
        <w:t>4.</w:t>
      </w:r>
      <w:r>
        <w:rPr>
          <w:rStyle w:val="14"/>
          <w:rFonts w:hint="default" w:ascii="Cambria" w:hAnsi="Cambria" w:eastAsia="SimSun" w:cs="Cambria"/>
          <w:sz w:val="28"/>
          <w:szCs w:val="28"/>
          <w:u w:val="single"/>
          <w:lang w:val="en-US"/>
        </w:rPr>
        <w:t>E</w:t>
      </w:r>
      <w:r>
        <w:rPr>
          <w:rStyle w:val="14"/>
          <w:rFonts w:hint="default" w:ascii="Cambria" w:hAnsi="Cambria" w:eastAsia="SimSun" w:cs="Cambria"/>
          <w:sz w:val="28"/>
          <w:szCs w:val="28"/>
          <w:u w:val="single"/>
        </w:rPr>
        <w:t>stablishing a connection between Terraform and AWS</w:t>
      </w:r>
      <w:r>
        <w:rPr>
          <w:rFonts w:hint="default" w:ascii="Cambria" w:hAnsi="Cambria" w:eastAsia="SimSun" w:cs="Cambria"/>
          <w:sz w:val="28"/>
          <w:szCs w:val="28"/>
          <w:u w:val="single"/>
        </w:rPr>
        <w:t>.</w:t>
      </w:r>
    </w:p>
    <w:p w14:paraId="7F108E47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Create AWS Access Key and Secret Key.</w:t>
      </w:r>
    </w:p>
    <w:p w14:paraId="56A660D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Creating an Access Key and Secret Key in AWS is a crucial step to allow Terraform to authenticate and interact with AWS resources.</w:t>
      </w:r>
    </w:p>
    <w:p w14:paraId="2AFD044C">
      <w:pPr>
        <w:pStyle w:val="13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Create an AWS IAM User with Administrator Access </w:t>
      </w:r>
    </w:p>
    <w:p w14:paraId="3C7A4608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Login to AWS Management Console. </w:t>
      </w:r>
    </w:p>
    <w:p w14:paraId="19F309F3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Navigate to IAM &gt; Users. </w:t>
      </w:r>
    </w:p>
    <w:p w14:paraId="59240E43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Create a New User: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Enable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Programmatic Access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. </w:t>
      </w:r>
    </w:p>
    <w:p w14:paraId="69F6A22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6407262E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5FF6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2406F7A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Attach a Policy: </w:t>
      </w:r>
    </w:p>
    <w:p w14:paraId="43B1052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49F75157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Attach the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AdministratorAccess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policy to the user. </w:t>
      </w:r>
    </w:p>
    <w:p w14:paraId="7BBD1ADB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0EA151A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Generate Access Keys: </w:t>
      </w:r>
    </w:p>
    <w:p w14:paraId="10DD09B2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00EB7E81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Save the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Access Key ID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and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Secret Access Key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>securely (you will need these).</w:t>
      </w:r>
    </w:p>
    <w:p w14:paraId="2F54B509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29A2092A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4A27AB5E"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Configure AWS CLI </w:t>
      </w:r>
    </w:p>
    <w:p w14:paraId="1EFE8D4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sz w:val="28"/>
          <w:szCs w:val="28"/>
        </w:rPr>
      </w:pPr>
    </w:p>
    <w:p w14:paraId="649D6D4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Install AWS CLI (if not installed): </w:t>
      </w:r>
    </w:p>
    <w:p w14:paraId="6C3CF29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28F9D29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  <w:t xml:space="preserve">sudo apt install awscli </w:t>
      </w:r>
    </w:p>
    <w:p w14:paraId="1F04E737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65D7A142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5420" cy="705485"/>
            <wp:effectExtent l="9525" t="9525" r="20955" b="2794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05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B677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61DA32AB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  <w:t xml:space="preserve">aws configure </w:t>
      </w:r>
    </w:p>
    <w:p w14:paraId="1156B1F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2B21B9BA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Enter the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Access Key ID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Secret Access Key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, region (e.g., us-east-1), and output </w:t>
      </w:r>
    </w:p>
    <w:p w14:paraId="0B972801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format (json). </w:t>
      </w:r>
    </w:p>
    <w:p w14:paraId="7E984A84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272AB45B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Verify AWS Configuration:</w:t>
      </w:r>
    </w:p>
    <w:p w14:paraId="77641391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74BD9724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aws --version</w:t>
      </w:r>
    </w:p>
    <w:p w14:paraId="61CC6F92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4628D9C6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401320"/>
            <wp:effectExtent l="0" t="0" r="7620" b="17780"/>
            <wp:docPr id="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D681">
      <w:pPr>
        <w:keepNext w:val="0"/>
        <w:keepLines w:val="0"/>
        <w:widowControl/>
        <w:suppressLineNumbers w:val="0"/>
        <w:bidi w:val="0"/>
        <w:ind w:left="72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ABC3BFD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00FF"/>
          <w:sz w:val="28"/>
          <w:szCs w:val="28"/>
        </w:rPr>
      </w:pPr>
      <w:r>
        <w:rPr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cat</w:t>
      </w: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 ~/.aws/credentials</w:t>
      </w:r>
    </w:p>
    <w:p w14:paraId="2E18FC4A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7325" cy="572135"/>
            <wp:effectExtent l="0" t="0" r="9525" b="18415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FDED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4"/>
          <w:rFonts w:hint="default" w:ascii="Cambria" w:hAnsi="Cambria" w:cs="Cambria"/>
          <w:sz w:val="28"/>
          <w:szCs w:val="28"/>
          <w:u w:val="single"/>
          <w:lang w:val="en-US"/>
        </w:rPr>
        <w:t>5.</w:t>
      </w:r>
      <w:r>
        <w:rPr>
          <w:rStyle w:val="14"/>
          <w:rFonts w:hint="default" w:ascii="Cambria" w:hAnsi="Cambria" w:cs="Cambria"/>
          <w:sz w:val="28"/>
          <w:szCs w:val="28"/>
          <w:u w:val="single"/>
        </w:rPr>
        <w:t>Write Terraform Configuration File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6BD83A1F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u w:val="none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u w:val="none"/>
          <w:lang w:val="en-US"/>
        </w:rPr>
        <w:t>Create dedicated directory and navigate.</w:t>
      </w:r>
    </w:p>
    <w:p w14:paraId="404837D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mkdir</w:t>
      </w: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 finance_me &amp;&amp; </w:t>
      </w:r>
      <w:r>
        <w:rPr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cd</w:t>
      </w: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 finance_me</w:t>
      </w:r>
    </w:p>
    <w:p w14:paraId="35482C8B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b w:val="0"/>
          <w:bCs w:val="0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b w:val="0"/>
          <w:bCs w:val="0"/>
          <w:color w:val="0000FF"/>
          <w:kern w:val="0"/>
          <w:sz w:val="28"/>
          <w:szCs w:val="28"/>
          <w:lang w:val="en-US" w:eastAsia="zh-CN" w:bidi="ar"/>
        </w:rPr>
        <w:t>vim aws_infra.tf</w:t>
      </w:r>
    </w:p>
    <w:p w14:paraId="4137768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b w:val="0"/>
          <w:bCs w:val="0"/>
          <w:color w:val="0000FF"/>
          <w:kern w:val="0"/>
          <w:sz w:val="28"/>
          <w:szCs w:val="28"/>
          <w:lang w:val="en-US" w:eastAsia="zh-CN" w:bidi="ar"/>
        </w:rPr>
      </w:pPr>
    </w:p>
    <w:p w14:paraId="6219768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Paste the provided Terraform configuration code to create an EC2 instance, VPC, Subnet, Security Group, and install Ansible.</w:t>
      </w:r>
    </w:p>
    <w:p w14:paraId="4A005D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provider "aws" {</w:t>
      </w:r>
    </w:p>
    <w:p w14:paraId="5F38A50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region                   = "us-east-1"</w:t>
      </w:r>
    </w:p>
    <w:p w14:paraId="551D1AB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shared_credentials_files = ["~/.aws/credentials"]</w:t>
      </w:r>
    </w:p>
    <w:p w14:paraId="64785AE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45B86A4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0DECE7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"tls_private_key" "mykey" {</w:t>
      </w:r>
    </w:p>
    <w:p w14:paraId="011D06F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algorithm = "RSA"</w:t>
      </w:r>
    </w:p>
    <w:p w14:paraId="2688762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4BC091E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3A0C684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"aws_key_pair" "aws_key" {</w:t>
      </w:r>
    </w:p>
    <w:p w14:paraId="64786E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key_name   = "web-key"</w:t>
      </w:r>
    </w:p>
    <w:p w14:paraId="643CA06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public_key = tls_private_key.mykey.public_key_openssh</w:t>
      </w:r>
    </w:p>
    <w:p w14:paraId="7EC8256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4F2F3C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provisioner "local-exec" {</w:t>
      </w:r>
    </w:p>
    <w:p w14:paraId="15450C3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command = "echo '${tls_private_key.mykey.private_key_openssh}' &gt; ./web-key.pem"</w:t>
      </w:r>
    </w:p>
    <w:p w14:paraId="7D7C207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179E880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585E9D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65A5D70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"aws_vpc" "sl-vpc" {</w:t>
      </w:r>
    </w:p>
    <w:p w14:paraId="5AEECC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cidr_block = "10.0.0.0/16"</w:t>
      </w:r>
    </w:p>
    <w:p w14:paraId="427FE2B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435825E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"sl-vpc"</w:t>
      </w:r>
    </w:p>
    <w:p w14:paraId="4A632EF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1553BCA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78BBFCA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619A19A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"aws_subnet" "subnet-1" {</w:t>
      </w:r>
    </w:p>
    <w:p w14:paraId="0FB1FC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                 = aws_vpc.sl-vpc.id</w:t>
      </w:r>
    </w:p>
    <w:p w14:paraId="3B0F6BC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cidr_block              = "10.0.1.0/24"</w:t>
      </w:r>
    </w:p>
    <w:p w14:paraId="31A356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depends_on              = [aws_vpc.sl-vpc]</w:t>
      </w:r>
    </w:p>
    <w:p w14:paraId="4200CD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map_public_ip_on_launch = true</w:t>
      </w:r>
    </w:p>
    <w:p w14:paraId="0643F8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4870E3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"sl-subnet"</w:t>
      </w:r>
    </w:p>
    <w:p w14:paraId="6BBF11F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4B3D18B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298F943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CC014F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"aws_route_table" "sl-route-table" {</w:t>
      </w:r>
    </w:p>
    <w:p w14:paraId="0AF32D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= aws_vpc.sl-vpc.id</w:t>
      </w:r>
    </w:p>
    <w:p w14:paraId="114B527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3194417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"sl-route-table"</w:t>
      </w:r>
    </w:p>
    <w:p w14:paraId="4347033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0D7D1AB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067FC2F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09B15A4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"aws_route_table_association" "a" {</w:t>
      </w:r>
    </w:p>
    <w:p w14:paraId="4C72C3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subnet_id      = aws_subnet.subnet-1.id</w:t>
      </w:r>
    </w:p>
    <w:p w14:paraId="5BEC09A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route_table_id = aws_route_table.sl-route-table.id</w:t>
      </w:r>
    </w:p>
    <w:p w14:paraId="0595046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513916F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442810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"aws_internet_gateway" "gw" {</w:t>
      </w:r>
    </w:p>
    <w:p w14:paraId="2DE0D54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    = aws_vpc.sl-vpc.id</w:t>
      </w:r>
    </w:p>
    <w:p w14:paraId="730F368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depends_on = [aws_vpc.sl-vpc]</w:t>
      </w:r>
    </w:p>
    <w:p w14:paraId="2199267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276E7F1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"sl-gw"</w:t>
      </w:r>
    </w:p>
    <w:p w14:paraId="6C34F83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2998248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5A4ADE4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356F0B2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"aws_route" "sl-route" {</w:t>
      </w:r>
    </w:p>
    <w:p w14:paraId="70A9B83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route_table_id         = aws_route_table.sl-route-table.id</w:t>
      </w:r>
    </w:p>
    <w:p w14:paraId="6CA2C7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destination_cidr_block = "0.0.0.0/0"</w:t>
      </w:r>
    </w:p>
    <w:p w14:paraId="5C604E2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gateway_id             = aws_internet_gateway.gw.id</w:t>
      </w:r>
    </w:p>
    <w:p w14:paraId="2DC4EB6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798C7B5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2C3D2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variable "sg_ports" {</w:t>
      </w:r>
    </w:p>
    <w:p w14:paraId="4546C5D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type    = list(number)</w:t>
      </w:r>
    </w:p>
    <w:p w14:paraId="09C6D6E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default = [8080, 80, 22, 443]</w:t>
      </w:r>
    </w:p>
    <w:p w14:paraId="390BFD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08B8863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6BD9128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"aws_security_group" "sl-sg" {</w:t>
      </w:r>
    </w:p>
    <w:p w14:paraId="5FF37B1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name   = "sg_rule"</w:t>
      </w:r>
    </w:p>
    <w:p w14:paraId="11AF58A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= aws_vpc.sl-vpc.id</w:t>
      </w:r>
    </w:p>
    <w:p w14:paraId="76DB819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06598F3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dynamic "ingress" {</w:t>
      </w:r>
    </w:p>
    <w:p w14:paraId="1F331C4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for_each = var.sg_ports</w:t>
      </w:r>
    </w:p>
    <w:p w14:paraId="33097BF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iterator = port</w:t>
      </w:r>
    </w:p>
    <w:p w14:paraId="2168617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content {</w:t>
      </w:r>
    </w:p>
    <w:p w14:paraId="671486B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from_port   = port.value</w:t>
      </w:r>
    </w:p>
    <w:p w14:paraId="30F2EE3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to_port     = port.value</w:t>
      </w:r>
    </w:p>
    <w:p w14:paraId="466FC2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protocol    = "tcp"</w:t>
      </w:r>
    </w:p>
    <w:p w14:paraId="48B66D9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cidr_blocks = ["0.0.0.0/0"]</w:t>
      </w:r>
    </w:p>
    <w:p w14:paraId="765F094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}</w:t>
      </w:r>
    </w:p>
    <w:p w14:paraId="1BD1840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2F87D65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58E0B7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egress {</w:t>
      </w:r>
    </w:p>
    <w:p w14:paraId="77A561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from_port   = 0</w:t>
      </w:r>
    </w:p>
    <w:p w14:paraId="6781D9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to_port     = 0</w:t>
      </w:r>
    </w:p>
    <w:p w14:paraId="5F4CE97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protocol    = "-1"</w:t>
      </w:r>
    </w:p>
    <w:p w14:paraId="1C5235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cidr_blocks = ["0.0.0.0/0"]</w:t>
      </w:r>
    </w:p>
    <w:p w14:paraId="1018EF2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1112628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3E962FC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60493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"aws_instance" "myec2" {</w:t>
      </w:r>
    </w:p>
    <w:p w14:paraId="22739D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ami           = "ami-005fc0f236362e99f"</w:t>
      </w:r>
    </w:p>
    <w:p w14:paraId="4C8BA52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instance_type = "t2.medium"</w:t>
      </w:r>
    </w:p>
    <w:p w14:paraId="4770850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key_name      = "web-key"</w:t>
      </w:r>
    </w:p>
    <w:p w14:paraId="0C13E06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subnet_id     = aws_subnet.subnet-1.id</w:t>
      </w:r>
    </w:p>
    <w:p w14:paraId="33B71C5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security_groups = [</w:t>
      </w:r>
    </w:p>
    <w:p w14:paraId="3CCF26D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aws_security_group.sl-sg.id</w:t>
      </w:r>
    </w:p>
    <w:p w14:paraId="563D788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]</w:t>
      </w:r>
    </w:p>
    <w:p w14:paraId="2A6A118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1FBA9C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"Finance_me"</w:t>
      </w:r>
    </w:p>
    <w:p w14:paraId="58C9174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0294746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A9E9D3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provisioner "remote-exec" {</w:t>
      </w:r>
    </w:p>
    <w:p w14:paraId="4AF58D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connection {</w:t>
      </w:r>
    </w:p>
    <w:p w14:paraId="4C51AEC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type        = "ssh"</w:t>
      </w:r>
    </w:p>
    <w:p w14:paraId="07AA35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user        = "ubuntu"</w:t>
      </w:r>
    </w:p>
    <w:p w14:paraId="6FA8B35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private_key = tls_private_key.mykey.private_key_pem</w:t>
      </w:r>
    </w:p>
    <w:p w14:paraId="4EF7A8A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host        = self.public_ip</w:t>
      </w:r>
    </w:p>
    <w:p w14:paraId="553BBDB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}</w:t>
      </w:r>
    </w:p>
    <w:p w14:paraId="7FE990B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inline = [</w:t>
      </w:r>
    </w:p>
    <w:p w14:paraId="1673A14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apt update",</w:t>
      </w:r>
    </w:p>
    <w:p w14:paraId="627016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apt install software-properties-common",</w:t>
      </w:r>
    </w:p>
    <w:p w14:paraId="3D3A4C3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add-apt-repository --yes --update ppa:ansible/ansible",</w:t>
      </w:r>
    </w:p>
    <w:p w14:paraId="25976CF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apt install ansible -y"</w:t>
      </w:r>
    </w:p>
    <w:p w14:paraId="43962A9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]</w:t>
      </w:r>
    </w:p>
    <w:p w14:paraId="44A121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0FD463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1F995032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Initialize and Apply Terraform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0CDA1EF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terraform init 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 Prepares the working directory for Terraform by downloading plugins and setting up the backend.</w:t>
      </w:r>
    </w:p>
    <w:p w14:paraId="7578157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B425FFD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terraform validate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- Checks for syntax errors and configuration validity.</w:t>
      </w:r>
    </w:p>
    <w:p w14:paraId="51650ECB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0AF5058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terraform plan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- Generates and displays an execution plan without making changes.</w:t>
      </w:r>
    </w:p>
    <w:p w14:paraId="1C49156E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7AD712A8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terraform apply --auto-approve 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 Executes the plan and creates or updates infrastructure without requiring manual confirmation.</w:t>
      </w:r>
    </w:p>
    <w:p w14:paraId="6161ABE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61F1CB4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7853321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629022C8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6910D80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3335CAD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00C1396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1AEE94B6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FC3D47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2598D75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279FC855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664B381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569F3A9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Instance has been created in us-east-1</w:t>
      </w:r>
    </w:p>
    <w:p w14:paraId="553629BC">
      <w:pPr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  <w:lang w:val="en-US"/>
        </w:rPr>
      </w:pPr>
    </w:p>
    <w:p w14:paraId="795D2C30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959100"/>
            <wp:effectExtent l="9525" t="9525" r="17145" b="22225"/>
            <wp:docPr id="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120F2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EF17E69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307BA0ED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6B029855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256D6B49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253858C8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yellow"/>
        </w:rPr>
        <w:t xml:space="preserve">Step 2: </w:t>
      </w:r>
      <w:r>
        <w:rPr>
          <w:rFonts w:hint="default" w:ascii="Cambria" w:hAnsi="Cambria" w:cs="Cambria"/>
          <w:sz w:val="28"/>
          <w:szCs w:val="28"/>
          <w:highlight w:val="yellow"/>
          <w:lang w:val="en-US"/>
        </w:rPr>
        <w:t>Ceate connection between Ansible controller and worker</w:t>
      </w:r>
    </w:p>
    <w:p w14:paraId="1E9A60AB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On the Controller Node </w:t>
      </w:r>
    </w:p>
    <w:p w14:paraId="54E6A291">
      <w:pPr>
        <w:pStyle w:val="13"/>
        <w:keepNext w:val="0"/>
        <w:keepLines w:val="0"/>
        <w:widowControl/>
        <w:suppressLineNumbers w:val="0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  <w:t xml:space="preserve">1. </w:t>
      </w:r>
      <w:r>
        <w:rPr>
          <w:rFonts w:hint="default" w:ascii="Cambria" w:hAnsi="Cambria" w:eastAsia="SimSun" w:cs="Cambria"/>
          <w:b w:val="0"/>
          <w:bCs w:val="0"/>
          <w:kern w:val="0"/>
          <w:sz w:val="28"/>
          <w:szCs w:val="28"/>
          <w:lang w:val="en-US" w:eastAsia="zh-CN" w:bidi="ar"/>
        </w:rPr>
        <w:t xml:space="preserve">Verify </w:t>
      </w:r>
      <w:r>
        <w:rPr>
          <w:rFonts w:hint="default" w:ascii="Cambria" w:hAnsi="Cambria" w:cs="Cambria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  <w:r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  <w:t>Ansible</w:t>
      </w: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Cambria" w:hAnsi="Cambria" w:eastAsia="SimSun" w:cs="Cambria"/>
          <w:b w:val="0"/>
          <w:bCs w:val="0"/>
          <w:kern w:val="0"/>
          <w:sz w:val="28"/>
          <w:szCs w:val="28"/>
          <w:lang w:val="en-US" w:eastAsia="zh-CN" w:bidi="ar"/>
        </w:rPr>
        <w:t>installation</w:t>
      </w:r>
      <w:r>
        <w:rPr>
          <w:rFonts w:hint="default" w:ascii="Cambria" w:hAnsi="Cambria" w:cs="Cambria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4F6181A9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ansible --version</w:t>
      </w:r>
    </w:p>
    <w:p w14:paraId="5973887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3AE7F8BF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F5AF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2. 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>Become a root user and c</w:t>
      </w:r>
      <w:r>
        <w:rPr>
          <w:rStyle w:val="14"/>
          <w:rFonts w:hint="default" w:ascii="Cambria" w:hAnsi="Cambria" w:cs="Cambria"/>
          <w:sz w:val="28"/>
          <w:szCs w:val="28"/>
        </w:rPr>
        <w:t>reate a New User (</w:t>
      </w:r>
      <w:r>
        <w:rPr>
          <w:rStyle w:val="10"/>
          <w:rFonts w:hint="default" w:ascii="Cambria" w:hAnsi="Cambria" w:cs="Cambria"/>
          <w:sz w:val="28"/>
          <w:szCs w:val="28"/>
        </w:rPr>
        <w:t>ansiuser</w:t>
      </w:r>
      <w:r>
        <w:rPr>
          <w:rStyle w:val="14"/>
          <w:rFonts w:hint="default" w:ascii="Cambria" w:hAnsi="Cambria" w:cs="Cambria"/>
          <w:sz w:val="28"/>
          <w:szCs w:val="28"/>
        </w:rPr>
        <w:t>)</w:t>
      </w:r>
    </w:p>
    <w:p w14:paraId="29F297E2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Add a new user named ansiuser</w:t>
      </w:r>
    </w:p>
    <w:p w14:paraId="032951F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sudo useradd ansiuser</w:t>
      </w:r>
    </w:p>
    <w:p w14:paraId="1AF4A25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0B6EE7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962910"/>
            <wp:effectExtent l="0" t="0" r="7620" b="8890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519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3. Grant Root Privileges to </w:t>
      </w:r>
      <w:r>
        <w:rPr>
          <w:rStyle w:val="10"/>
          <w:rFonts w:hint="default" w:ascii="Cambria" w:hAnsi="Cambria" w:cs="Cambria"/>
          <w:sz w:val="28"/>
          <w:szCs w:val="28"/>
        </w:rPr>
        <w:t>ansiuser</w:t>
      </w:r>
    </w:p>
    <w:p w14:paraId="6B39C66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Edit the sudoers file</w:t>
      </w:r>
    </w:p>
    <w:p w14:paraId="1214CA17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sudo vim /etc/sudoers</w:t>
      </w:r>
    </w:p>
    <w:p w14:paraId="0B891E0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the following line at the end of the file:</w:t>
      </w:r>
    </w:p>
    <w:p w14:paraId="5C4C576D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plaintext</w:t>
      </w:r>
    </w:p>
    <w:p w14:paraId="50E184A4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</w:p>
    <w:p w14:paraId="027FF509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ansiuser ALL=(ALL) NOPASSWD:ALL</w:t>
      </w:r>
    </w:p>
    <w:p w14:paraId="6646152D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728A384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962910"/>
            <wp:effectExtent l="0" t="0" r="7620" b="8890"/>
            <wp:docPr id="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7FC3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4. Switch to </w:t>
      </w:r>
      <w:r>
        <w:rPr>
          <w:rStyle w:val="10"/>
          <w:rFonts w:hint="default" w:ascii="Cambria" w:hAnsi="Cambria" w:cs="Cambria"/>
          <w:b/>
          <w:bCs/>
          <w:sz w:val="28"/>
          <w:szCs w:val="28"/>
        </w:rPr>
        <w:t>ansiuser</w:t>
      </w: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 </w:t>
      </w:r>
      <w:r>
        <w:rPr>
          <w:rStyle w:val="14"/>
          <w:rFonts w:hint="default" w:ascii="Cambria" w:hAnsi="Cambria" w:cs="Cambria"/>
          <w:sz w:val="28"/>
          <w:szCs w:val="28"/>
        </w:rPr>
        <w:t>and Generate SSH Key</w:t>
      </w:r>
    </w:p>
    <w:p w14:paraId="1D6D905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Switch to the new user</w:t>
      </w:r>
    </w:p>
    <w:p w14:paraId="4BB7D9D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sudo su - ansiuser</w:t>
      </w:r>
    </w:p>
    <w:p w14:paraId="4ED5BA9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06E752DC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Generate an SSH key pair</w:t>
      </w:r>
    </w:p>
    <w:p w14:paraId="3FF5775B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ssh-keygen</w:t>
      </w: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Press Enter for all prompts to create the key with default settings</w:t>
      </w:r>
    </w:p>
    <w:p w14:paraId="70BF724D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781DC49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EE1F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5DE58555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--&gt; Display the public key </w:t>
      </w:r>
      <w:r>
        <w:rPr>
          <w:rFonts w:hint="default" w:ascii="Cambria" w:hAnsi="Cambria" w:eastAsia="SimSun"/>
          <w:kern w:val="0"/>
          <w:sz w:val="28"/>
          <w:szCs w:val="28"/>
          <w:lang w:val="en-US" w:eastAsia="zh-CN"/>
        </w:rPr>
        <w:t>cat /home/ansiuser/.ssh/id_rsa.pub</w:t>
      </w:r>
    </w:p>
    <w:p w14:paraId="3B5028F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Copy the output of the public key for use on the </w:t>
      </w:r>
      <w:r>
        <w:rPr>
          <w:rFonts w:hint="default" w:ascii="Cambria" w:hAnsi="Cambria" w:cs="Cambria"/>
          <w:sz w:val="28"/>
          <w:szCs w:val="28"/>
          <w:lang w:val="en-US"/>
        </w:rPr>
        <w:t xml:space="preserve">worker </w:t>
      </w:r>
      <w:r>
        <w:rPr>
          <w:rFonts w:hint="default" w:ascii="Cambria" w:hAnsi="Cambria" w:cs="Cambria"/>
          <w:sz w:val="28"/>
          <w:szCs w:val="28"/>
        </w:rPr>
        <w:t>node.</w:t>
      </w:r>
    </w:p>
    <w:p w14:paraId="65B51E7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D762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2E0D98D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On the Managed Host (Ansible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/>
        </w:rPr>
        <w:t xml:space="preserve">worker </w:t>
      </w: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Node)</w:t>
      </w:r>
    </w:p>
    <w:p w14:paraId="060A2CAA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1. Create the User (</w:t>
      </w:r>
      <w:r>
        <w:rPr>
          <w:rStyle w:val="10"/>
          <w:rFonts w:hint="default" w:ascii="Cambria" w:hAnsi="Cambria" w:cs="Cambria"/>
          <w:sz w:val="28"/>
          <w:szCs w:val="28"/>
        </w:rPr>
        <w:t>ansiuser</w:t>
      </w:r>
      <w:r>
        <w:rPr>
          <w:rStyle w:val="14"/>
          <w:rFonts w:hint="default" w:ascii="Cambria" w:hAnsi="Cambria" w:cs="Cambria"/>
          <w:sz w:val="28"/>
          <w:szCs w:val="28"/>
        </w:rPr>
        <w:t>)</w:t>
      </w:r>
    </w:p>
    <w:p w14:paraId="079BDDB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Add a new user named ansiuser</w:t>
      </w:r>
    </w:p>
    <w:p w14:paraId="7B13CF3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sudo useradd ansiuser</w:t>
      </w:r>
    </w:p>
    <w:p w14:paraId="432AB30B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2. Grant Root Privileges to </w:t>
      </w:r>
      <w:r>
        <w:rPr>
          <w:rStyle w:val="10"/>
          <w:rFonts w:hint="default" w:ascii="Cambria" w:hAnsi="Cambria" w:cs="Cambria"/>
          <w:sz w:val="28"/>
          <w:szCs w:val="28"/>
        </w:rPr>
        <w:t>ansiuser</w:t>
      </w:r>
    </w:p>
    <w:p w14:paraId="67FCAEE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Edit the sudoers file</w:t>
      </w:r>
    </w:p>
    <w:p w14:paraId="795D67C0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sudo vim /etc/sudoers</w:t>
      </w:r>
    </w:p>
    <w:p w14:paraId="0B59B9D2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the following line at the end of the file:</w:t>
      </w:r>
    </w:p>
    <w:p w14:paraId="541E9B12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plaintext</w:t>
      </w:r>
    </w:p>
    <w:p w14:paraId="079CFAD8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</w:p>
    <w:p w14:paraId="37F8C53D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ansiuser ALL=(ALL) NOPASSWD:ALL</w:t>
      </w:r>
    </w:p>
    <w:p w14:paraId="6A27CA6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3. Create </w:t>
      </w:r>
      <w:r>
        <w:rPr>
          <w:rStyle w:val="10"/>
          <w:rFonts w:hint="default" w:ascii="Cambria" w:hAnsi="Cambria" w:cs="Cambria"/>
          <w:sz w:val="28"/>
          <w:szCs w:val="28"/>
        </w:rPr>
        <w:t>.ssh</w:t>
      </w:r>
      <w:r>
        <w:rPr>
          <w:rStyle w:val="14"/>
          <w:rFonts w:hint="default" w:ascii="Cambria" w:hAnsi="Cambria" w:cs="Cambria"/>
          <w:sz w:val="28"/>
          <w:szCs w:val="28"/>
        </w:rPr>
        <w:t xml:space="preserve"> Directory and Authorize the Public Key</w:t>
      </w:r>
    </w:p>
    <w:p w14:paraId="78C13485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Switch to the new user</w:t>
      </w:r>
    </w:p>
    <w:p w14:paraId="5DAEA44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sudo su - ansiuser</w:t>
      </w:r>
    </w:p>
    <w:p w14:paraId="57C86BB2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1B210B5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Create the .ssh directory with appropriate permissions</w:t>
      </w:r>
    </w:p>
    <w:p w14:paraId="7916709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mkdir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-m 700 /home/ansiuser/.ssh</w:t>
      </w:r>
    </w:p>
    <w:p w14:paraId="206E87D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5931D46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962910"/>
            <wp:effectExtent l="0" t="0" r="7620" b="8890"/>
            <wp:docPr id="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4B3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2D5C9DE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Create the authorized_keys file and paste the public key</w:t>
      </w:r>
    </w:p>
    <w:p w14:paraId="6DCEE410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62E5DE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t>echo "&lt;public_key&gt;" &gt; /home/&lt;username&gt;/.ssh/authorized_keys</w:t>
      </w:r>
    </w:p>
    <w:p w14:paraId="3554DB04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574CEA47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3B8821F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t>echo "ssh-ed25519 AAAAC3NzaC1lZDI1NTE5AAAAICnw44aTtiOfc+uCRTfVccNzD/9F6ZPwpkLV+iIiFKNY ansiuser@ip-172-31-84-10" &gt; /home/ansiuser/.ssh/authorized_keys</w:t>
      </w:r>
    </w:p>
    <w:p w14:paraId="3788C5A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</w:p>
    <w:p w14:paraId="4E241947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--&gt; Set proper permissions for the authorized_keys file</w:t>
      </w:r>
    </w:p>
    <w:p w14:paraId="34FB35B8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70D30D2A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chmod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600 /home/ansiuser/.ssh/authorized_keys</w:t>
      </w:r>
    </w:p>
    <w:p w14:paraId="70DFB196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659B6D4">
      <w:pPr>
        <w:pStyle w:val="5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Verify SSH Access</w:t>
      </w:r>
    </w:p>
    <w:p w14:paraId="76EF5BB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From the </w:t>
      </w:r>
      <w:r>
        <w:rPr>
          <w:rStyle w:val="14"/>
          <w:rFonts w:hint="default" w:ascii="Cambria" w:hAnsi="Cambria" w:cs="Cambria"/>
          <w:sz w:val="28"/>
          <w:szCs w:val="28"/>
        </w:rPr>
        <w:t>controller node</w:t>
      </w:r>
      <w:r>
        <w:rPr>
          <w:rFonts w:hint="default" w:ascii="Cambria" w:hAnsi="Cambria" w:cs="Cambria"/>
          <w:sz w:val="28"/>
          <w:szCs w:val="28"/>
        </w:rPr>
        <w:t xml:space="preserve">, test SSH access to the managed node as </w:t>
      </w:r>
      <w:r>
        <w:rPr>
          <w:rStyle w:val="10"/>
          <w:rFonts w:hint="default" w:ascii="Cambria" w:hAnsi="Cambria" w:cs="Cambria"/>
          <w:sz w:val="28"/>
          <w:szCs w:val="28"/>
        </w:rPr>
        <w:t>ansiuser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76C4B9A7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ssh ansiuser@&lt;host_private_IP&gt;</w:t>
      </w:r>
    </w:p>
    <w:p w14:paraId="24D9DDE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If configured correctly, you will be able to log in without a password.</w:t>
      </w:r>
    </w:p>
    <w:p w14:paraId="3B15EC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AA96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Additional Steps for Ansible Inventory and Ping Test</w:t>
      </w:r>
    </w:p>
    <w:p w14:paraId="1B29FA7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t>By default the inventory file for ansible will be available at /etc/ansible</w:t>
      </w:r>
      <w:r>
        <w:rPr>
          <w:rFonts w:hint="default" w:ascii="Cambria" w:hAnsi="Cambria" w:cs="Cambria"/>
          <w:sz w:val="28"/>
          <w:szCs w:val="28"/>
          <w:lang w:val="en-US"/>
        </w:rPr>
        <w:t>/</w:t>
      </w:r>
    </w:p>
    <w:p w14:paraId="073D5D6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72405" cy="1519555"/>
            <wp:effectExtent l="0" t="0" r="4445" b="4445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07BD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t>Press i to insert below data</w:t>
      </w:r>
      <w:r>
        <w:rPr>
          <w:rFonts w:hint="default" w:ascii="Cambria" w:hAnsi="Cambria" w:cs="Cambria"/>
          <w:sz w:val="28"/>
          <w:szCs w:val="28"/>
          <w:lang w:val="en-US"/>
        </w:rPr>
        <w:t xml:space="preserve"> in file called hosts</w:t>
      </w:r>
    </w:p>
    <w:p w14:paraId="6A7E9539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614B488A">
      <w:pPr>
        <w:keepNext w:val="0"/>
        <w:keepLines w:val="0"/>
        <w:widowControl/>
        <w:suppressLineNumbers w:val="0"/>
        <w:rPr>
          <w:rFonts w:hint="default" w:ascii="Cambria" w:hAnsi="Cambria" w:eastAsia="unset"/>
          <w:sz w:val="28"/>
          <w:szCs w:val="28"/>
          <w:lang w:val="en-US"/>
        </w:rPr>
      </w:pPr>
      <w:r>
        <w:rPr>
          <w:rFonts w:hint="default" w:ascii="Cambria" w:hAnsi="Cambria" w:eastAsia="unset"/>
          <w:sz w:val="28"/>
          <w:szCs w:val="28"/>
          <w:lang w:val="en-US"/>
        </w:rPr>
        <w:t>[webserver]</w:t>
      </w:r>
    </w:p>
    <w:p w14:paraId="37AB3F3B">
      <w:pPr>
        <w:keepNext w:val="0"/>
        <w:keepLines w:val="0"/>
        <w:widowControl/>
        <w:suppressLineNumbers w:val="0"/>
        <w:rPr>
          <w:rFonts w:hint="default" w:ascii="Cambria" w:hAnsi="Cambria" w:eastAsia="unset"/>
          <w:sz w:val="28"/>
          <w:szCs w:val="28"/>
          <w:lang w:val="en-US"/>
        </w:rPr>
      </w:pPr>
      <w:r>
        <w:rPr>
          <w:rFonts w:hint="default" w:ascii="Cambria" w:hAnsi="Cambria" w:eastAsia="unset"/>
          <w:sz w:val="28"/>
          <w:szCs w:val="28"/>
          <w:lang w:val="en-US"/>
        </w:rPr>
        <w:t>10.0.1.91</w:t>
      </w:r>
    </w:p>
    <w:p w14:paraId="1BEB2A1D">
      <w:pPr>
        <w:keepNext w:val="0"/>
        <w:keepLines w:val="0"/>
        <w:widowControl/>
        <w:suppressLineNumbers w:val="0"/>
        <w:rPr>
          <w:rFonts w:hint="default" w:ascii="Cambria" w:hAnsi="Cambria" w:eastAsia="unset"/>
          <w:sz w:val="28"/>
          <w:szCs w:val="28"/>
          <w:lang w:val="en-US"/>
        </w:rPr>
      </w:pPr>
    </w:p>
    <w:p w14:paraId="64C7E381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318D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59A191A6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Save the file.</w:t>
      </w:r>
    </w:p>
    <w:p w14:paraId="492B5409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Test Ansible Connection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39D27C0C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Execute below Ad Hoc command</w:t>
      </w:r>
    </w:p>
    <w:p w14:paraId="1B7BD080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t>ansible -i &lt;inventory_file</w:t>
      </w:r>
      <w:r>
        <w:rPr>
          <w:rFonts w:hint="default" w:ascii="Cambria" w:hAnsi="Cambria" w:cs="Cambria"/>
          <w:sz w:val="28"/>
          <w:szCs w:val="28"/>
          <w:lang w:val="en-US"/>
        </w:rPr>
        <w:t>_name</w:t>
      </w:r>
      <w:r>
        <w:rPr>
          <w:rFonts w:hint="default" w:ascii="Cambria" w:hAnsi="Cambria" w:cs="Cambria"/>
          <w:sz w:val="28"/>
          <w:szCs w:val="28"/>
        </w:rPr>
        <w:t>&gt; &lt;target_host_group</w:t>
      </w:r>
      <w:r>
        <w:rPr>
          <w:rFonts w:hint="default" w:ascii="Cambria" w:hAnsi="Cambria" w:cs="Cambria"/>
          <w:sz w:val="28"/>
          <w:szCs w:val="28"/>
          <w:lang w:val="en-US"/>
        </w:rPr>
        <w:t>_name</w:t>
      </w:r>
      <w:r>
        <w:rPr>
          <w:rFonts w:hint="default" w:ascii="Cambria" w:hAnsi="Cambria" w:cs="Cambria"/>
          <w:sz w:val="28"/>
          <w:szCs w:val="28"/>
        </w:rPr>
        <w:t xml:space="preserve">&gt; -m </w:t>
      </w:r>
      <w:r>
        <w:rPr>
          <w:rFonts w:hint="default" w:ascii="Cambria" w:hAnsi="Cambria" w:cs="Cambria"/>
          <w:sz w:val="28"/>
          <w:szCs w:val="28"/>
          <w:lang w:val="en-US"/>
        </w:rPr>
        <w:t>&lt;module_name&gt;</w:t>
      </w:r>
    </w:p>
    <w:p w14:paraId="1D1A0C1F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ansible -i myinventory webserver -m ping</w:t>
      </w:r>
    </w:p>
    <w:p w14:paraId="3EC53DBB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</w:p>
    <w:p w14:paraId="5105C66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5D6E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78C7E3D1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ymbol" w:cs="Cambria"/>
          <w:sz w:val="28"/>
          <w:szCs w:val="28"/>
        </w:rPr>
        <w:t>·</w:t>
      </w:r>
      <w:r>
        <w:rPr>
          <w:rFonts w:hint="default" w:ascii="Cambria" w:hAnsi="Cambria" w:eastAsia="SimSun" w:cs="Cambria"/>
          <w:sz w:val="28"/>
          <w:szCs w:val="28"/>
        </w:rPr>
        <w:t xml:space="preserve">  </w:t>
      </w:r>
      <w:r>
        <w:rPr>
          <w:rStyle w:val="10"/>
          <w:rFonts w:hint="default" w:ascii="Cambria" w:hAnsi="Cambria" w:cs="Cambria"/>
          <w:sz w:val="28"/>
          <w:szCs w:val="28"/>
        </w:rPr>
        <w:t>SUCCESS</w:t>
      </w:r>
      <w:r>
        <w:rPr>
          <w:rFonts w:hint="default" w:ascii="Cambria" w:hAnsi="Cambria" w:cs="Cambria"/>
          <w:sz w:val="28"/>
          <w:szCs w:val="28"/>
        </w:rPr>
        <w:t>: Indicates the host was reachable.</w:t>
      </w:r>
    </w:p>
    <w:p w14:paraId="32B3ACD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ymbol" w:cs="Cambria"/>
          <w:sz w:val="28"/>
          <w:szCs w:val="28"/>
        </w:rPr>
        <w:t>·</w:t>
      </w:r>
      <w:r>
        <w:rPr>
          <w:rFonts w:hint="default" w:ascii="Cambria" w:hAnsi="Cambria" w:eastAsia="SimSun" w:cs="Cambria"/>
          <w:sz w:val="28"/>
          <w:szCs w:val="28"/>
        </w:rPr>
        <w:t xml:space="preserve">  </w:t>
      </w:r>
      <w:r>
        <w:rPr>
          <w:rStyle w:val="10"/>
          <w:rFonts w:hint="default" w:ascii="Cambria" w:hAnsi="Cambria" w:cs="Cambria"/>
          <w:sz w:val="28"/>
          <w:szCs w:val="28"/>
        </w:rPr>
        <w:t>ping: "pong"</w:t>
      </w:r>
      <w:r>
        <w:rPr>
          <w:rFonts w:hint="default" w:ascii="Cambria" w:hAnsi="Cambria" w:cs="Cambria"/>
          <w:sz w:val="28"/>
          <w:szCs w:val="28"/>
        </w:rPr>
        <w:t>: Confirms successful communication.</w:t>
      </w:r>
    </w:p>
    <w:p w14:paraId="2A5AB81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</w:p>
    <w:p w14:paraId="6D165B2C">
      <w:pPr>
        <w:pStyle w:val="13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Install 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 xml:space="preserve">Java , Jenkins, git </w:t>
      </w:r>
      <w:r>
        <w:rPr>
          <w:rStyle w:val="14"/>
          <w:rFonts w:hint="default" w:ascii="Cambria" w:hAnsi="Cambria" w:cs="Cambria"/>
          <w:sz w:val="28"/>
          <w:szCs w:val="28"/>
        </w:rPr>
        <w:t xml:space="preserve">and 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 xml:space="preserve">docker </w:t>
      </w:r>
      <w:r>
        <w:rPr>
          <w:rStyle w:val="14"/>
          <w:rFonts w:hint="default" w:ascii="Cambria" w:hAnsi="Cambria" w:cs="Cambria"/>
          <w:sz w:val="28"/>
          <w:szCs w:val="28"/>
        </w:rPr>
        <w:t>Using Ansible Playbook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71B6701A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Add Jenkins key and repo manually.</w:t>
      </w:r>
    </w:p>
    <w:p w14:paraId="1511F7A6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ADD GPG KEY: </w:t>
      </w:r>
    </w:p>
    <w:p w14:paraId="270112B9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  <w:t>sudo wget -O /usr/share/keyrings/jenkins-keyring.asc \</w:t>
      </w:r>
    </w:p>
    <w:p w14:paraId="0E7DFAF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 https://pkg.jenkins.io/debian-stable/jenkins.io-2023.key</w:t>
      </w:r>
    </w:p>
    <w:p w14:paraId="5459254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118645AD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ADD Jenkins repository: </w:t>
      </w:r>
    </w:p>
    <w:p w14:paraId="51C2945A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echo "deb [signed-by=/usr/share/keyrings/jenkins-keyring.asc]" \https://pkg.jenkins.io/debian-stable binary/ | sudo tee \</w:t>
      </w:r>
    </w:p>
    <w:p w14:paraId="77C692DA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 /etc/apt/sources.list.d/jenkins.list &gt; /dev/null</w:t>
      </w:r>
    </w:p>
    <w:p w14:paraId="57A7FC92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Create an Ansible playbook:</w:t>
      </w:r>
    </w:p>
    <w:p w14:paraId="32358A51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70C0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vim finance_me.yml</w:t>
      </w:r>
    </w:p>
    <w:p w14:paraId="08FB4D02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the following:</w:t>
      </w:r>
    </w:p>
    <w:p w14:paraId="3691970B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>- name: Install and set up devops tools</w:t>
      </w:r>
    </w:p>
    <w:p w14:paraId="3BC85B8B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hosts: localhost</w:t>
      </w:r>
    </w:p>
    <w:p w14:paraId="16E613C9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become: true</w:t>
      </w:r>
    </w:p>
    <w:p w14:paraId="1804A260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tasks:</w:t>
      </w:r>
    </w:p>
    <w:p w14:paraId="3BF3273F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- name: Update the apt repo</w:t>
      </w:r>
    </w:p>
    <w:p w14:paraId="64D3B847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command: apt-get update</w:t>
      </w:r>
    </w:p>
    <w:p w14:paraId="1C695EB0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- name: Install multiple packages</w:t>
      </w:r>
    </w:p>
    <w:p w14:paraId="31DCF073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package: name={{item}} state=present</w:t>
      </w:r>
    </w:p>
    <w:p w14:paraId="7865C7EA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loop:</w:t>
      </w:r>
    </w:p>
    <w:p w14:paraId="462AB0A0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 - git</w:t>
      </w:r>
    </w:p>
    <w:p w14:paraId="6A65052D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 - docker.io</w:t>
      </w:r>
    </w:p>
    <w:p w14:paraId="448A3BFB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 - openjdk-17-jdk</w:t>
      </w:r>
    </w:p>
    <w:p w14:paraId="7381BC93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- name: update apt-repo</w:t>
      </w:r>
    </w:p>
    <w:p w14:paraId="2E2B23E0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command: sudo apt-get update</w:t>
      </w:r>
    </w:p>
    <w:p w14:paraId="256E2D52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- name: install jenkins</w:t>
      </w:r>
    </w:p>
    <w:p w14:paraId="16E196CE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command: sudo apt-get install jenkins -y</w:t>
      </w:r>
    </w:p>
    <w:p w14:paraId="770481DD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- name: start Jenkins and docker service</w:t>
      </w:r>
    </w:p>
    <w:p w14:paraId="6ED7EC3C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service: name={{item}} state=started</w:t>
      </w:r>
    </w:p>
    <w:p w14:paraId="59F84CF1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loop:</w:t>
      </w:r>
    </w:p>
    <w:p w14:paraId="1D3D31F3">
      <w:pPr>
        <w:pStyle w:val="13"/>
        <w:keepNext w:val="0"/>
        <w:keepLines w:val="0"/>
        <w:widowControl/>
        <w:suppressLineNumbers w:val="0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- jenkins</w:t>
      </w:r>
    </w:p>
    <w:p w14:paraId="3CAC30A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    - docker</w:t>
      </w:r>
    </w:p>
    <w:p w14:paraId="618D26F9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Run the playbook:</w:t>
      </w:r>
    </w:p>
    <w:p w14:paraId="09C1E9E8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ansible-playbook finance_me.yml</w:t>
      </w:r>
    </w:p>
    <w:p w14:paraId="3EA3C06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</w:p>
    <w:p w14:paraId="45F419F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0924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</w:p>
    <w:p w14:paraId="02BCA16B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Verify installations.</w:t>
      </w:r>
    </w:p>
    <w:p w14:paraId="7A9B768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</w:p>
    <w:p w14:paraId="71E43B35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951A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7BA13BAA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Verify: </w:t>
      </w:r>
    </w:p>
    <w:p w14:paraId="458E122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status jenkins</w:t>
      </w:r>
    </w:p>
    <w:p w14:paraId="026BD1E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5BA7835C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689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0005936B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firstLine="0" w:firstLineChars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Now access to the jenkins dashboard using below url: </w:t>
      </w:r>
    </w:p>
    <w:p w14:paraId="018743C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3C7BFAD6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  <w:t xml:space="preserve">http://174.129.150.84:8080 </w:t>
      </w:r>
    </w:p>
    <w:p w14:paraId="52C2AF6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Default port: </w:t>
      </w:r>
      <w:r>
        <w:rPr>
          <w:rStyle w:val="10"/>
          <w:rFonts w:hint="default" w:ascii="Cambria" w:hAnsi="Cambria" w:cs="Cambria"/>
          <w:sz w:val="28"/>
          <w:szCs w:val="28"/>
        </w:rPr>
        <w:t>8080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58982E3C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420" w:leftChars="0" w:firstLine="0" w:firstLineChars="0"/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</w:rPr>
        <w:t>Set up plugins and admin user.</w:t>
      </w:r>
    </w:p>
    <w:p w14:paraId="569804B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cat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/var/lib/jenkins/secrets/initialAdminPassword</w:t>
      </w:r>
    </w:p>
    <w:p w14:paraId="3E5D4E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B0F6">
      <w:pPr>
        <w:pStyle w:val="13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firstLine="0" w:firstLineChars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Configure Maven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5595D19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Go to </w:t>
      </w:r>
      <w:r>
        <w:rPr>
          <w:rStyle w:val="14"/>
          <w:rFonts w:hint="default" w:ascii="Cambria" w:hAnsi="Cambria" w:cs="Cambria"/>
          <w:sz w:val="28"/>
          <w:szCs w:val="28"/>
        </w:rPr>
        <w:t>Manage Jenkins &gt; Global Tool Configuration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727BEE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Maven and set it up.</w:t>
      </w:r>
    </w:p>
    <w:p w14:paraId="65B23AD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--</w:t>
      </w:r>
    </w:p>
    <w:p w14:paraId="24D4A5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Make sure to give same name for maven in pipeline.</w:t>
      </w:r>
    </w:p>
    <w:p w14:paraId="7B3B0637">
      <w:pPr>
        <w:pStyle w:val="13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firstLine="0" w:firstLineChars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Create Pipeline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0A1732AC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Points to be noted:</w:t>
      </w:r>
    </w:p>
    <w:p w14:paraId="5F58CDA1">
      <w:pPr>
        <w:keepNext w:val="0"/>
        <w:keepLines w:val="0"/>
        <w:widowControl/>
        <w:suppressLineNumbers w:val="0"/>
        <w:shd w:val="clear" w:fill="FFFFFF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In source code go to src/main/resources/application.properties</w:t>
      </w:r>
    </w:p>
    <w:p w14:paraId="467DD173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Check server port</w:t>
      </w:r>
    </w:p>
    <w:p w14:paraId="5022AE34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docker run -d -p 8081:8081 myproject1:$BUILD_NUMBER</w:t>
      </w:r>
    </w:p>
    <w:p w14:paraId="1E1FB3C1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6690" cy="1682115"/>
            <wp:effectExtent l="9525" t="9525" r="19685" b="22860"/>
            <wp:docPr id="2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01613">
      <w:pPr>
        <w:pStyle w:val="13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Map the internal container port (8081) to an external port on your host machine</w:t>
      </w:r>
    </w:p>
    <w:p w14:paraId="2E7444D2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In pipeline:</w:t>
      </w:r>
      <w:r>
        <w:rPr>
          <w:rFonts w:hint="default" w:ascii="Cambria" w:hAnsi="Cambria" w:cs="Cambria"/>
          <w:sz w:val="28"/>
          <w:szCs w:val="28"/>
          <w:lang w:val="en-US"/>
        </w:rPr>
        <w:br w:type="textWrapping"/>
      </w:r>
      <w:r>
        <w:rPr>
          <w:rFonts w:hint="default" w:ascii="Cambria" w:hAnsi="Cambria" w:cs="Cambria"/>
          <w:sz w:val="28"/>
          <w:szCs w:val="28"/>
          <w:lang w:val="en-US"/>
        </w:rPr>
        <w:t>docker run -d -p 8081:8081 myproject1:$BUILD_NUMBER</w:t>
      </w:r>
    </w:p>
    <w:p w14:paraId="72C9B3C6">
      <w:pPr>
        <w:pStyle w:val="13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right="0" w:rightChars="0" w:firstLine="0" w:firstLine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Enable 8081 in your ec2 security groups.</w:t>
      </w:r>
    </w:p>
    <w:p w14:paraId="0B53F8D8">
      <w:pPr>
        <w:pStyle w:val="13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</w:p>
    <w:p w14:paraId="0EA4E0B7"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Check and Configure Docker Hub Credentials in Jenkins </w:t>
      </w:r>
    </w:p>
    <w:p w14:paraId="7B779724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7CA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firstLine="0" w:firstLineChars="0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Install Ansible plugin.</w:t>
      </w:r>
    </w:p>
    <w:p w14:paraId="5D0C860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233D8154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firstLine="0" w:firstLineChars="0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Add ansiuser credential In Jenkins</w:t>
      </w:r>
    </w:p>
    <w:p w14:paraId="284C2AE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(In Jenkins we have created ssh key for ansiuser)</w:t>
      </w:r>
    </w:p>
    <w:p w14:paraId="12A5B99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9230" cy="2962910"/>
            <wp:effectExtent l="0" t="0" r="7620" b="8890"/>
            <wp:docPr id="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9444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firstLine="0" w:firstLineChars="0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We are going to run playbook which is already available on git hub.</w:t>
      </w:r>
    </w:p>
    <w:p w14:paraId="41F60A5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/>
          <w:sz w:val="28"/>
          <w:szCs w:val="28"/>
        </w:rPr>
        <w:t>ansible-playbook.yml</w:t>
      </w:r>
    </w:p>
    <w:p w14:paraId="4AB7841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t xml:space="preserve">Just edit image name </w:t>
      </w:r>
    </w:p>
    <w:p w14:paraId="7D27617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F1C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Navigate to </w:t>
      </w:r>
      <w:r>
        <w:rPr>
          <w:rStyle w:val="14"/>
          <w:rFonts w:hint="default" w:ascii="Cambria" w:hAnsi="Cambria" w:cs="Cambria"/>
          <w:sz w:val="28"/>
          <w:szCs w:val="28"/>
        </w:rPr>
        <w:t>New Item &gt; Pipeline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72764A6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>pipeline {</w:t>
      </w:r>
    </w:p>
    <w:p w14:paraId="52CA0EC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agent any</w:t>
      </w:r>
    </w:p>
    <w:p w14:paraId="551733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tools {</w:t>
      </w:r>
    </w:p>
    <w:p w14:paraId="7DEC7BB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maven 'mymaven'</w:t>
      </w:r>
    </w:p>
    <w:p w14:paraId="4E34D6E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}</w:t>
      </w:r>
    </w:p>
    <w:p w14:paraId="45A5009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stages {</w:t>
      </w:r>
    </w:p>
    <w:p w14:paraId="04282C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stage('Clone Repo') {           </w:t>
      </w:r>
    </w:p>
    <w:p w14:paraId="07E620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 {</w:t>
      </w:r>
    </w:p>
    <w:p w14:paraId="13BC34F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git 'https://github.com/CSPPallavi/star-agile-banking-finance.git'</w:t>
      </w:r>
    </w:p>
    <w:p w14:paraId="2C3492B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30AAC5C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3F7F2B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stage('Test Code') {</w:t>
      </w:r>
    </w:p>
    <w:p w14:paraId="267F92C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 {</w:t>
      </w:r>
    </w:p>
    <w:p w14:paraId="34753FD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'mvn test'</w:t>
      </w:r>
    </w:p>
    <w:p w14:paraId="569E310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7F09D81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2F380A5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stage('Build Code') {</w:t>
      </w:r>
    </w:p>
    <w:p w14:paraId="448082A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 {</w:t>
      </w:r>
    </w:p>
    <w:p w14:paraId="31DC745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'mvn package'</w:t>
      </w:r>
    </w:p>
    <w:p w14:paraId="4F33AA5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50543B1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41B31A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stage('Build Image') {</w:t>
      </w:r>
    </w:p>
    <w:p w14:paraId="6CF6226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 {</w:t>
      </w:r>
    </w:p>
    <w:p w14:paraId="24BE48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'docker build -t banking_finance:$BUILD_NUMBER .'</w:t>
      </w:r>
    </w:p>
    <w:p w14:paraId="3B57B4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6CF7D0C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67B97A9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stage('Push the Image to DockerHub') {</w:t>
      </w:r>
    </w:p>
    <w:p w14:paraId="22A64BF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 {</w:t>
      </w:r>
    </w:p>
    <w:p w14:paraId="7D34391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withCredentials([string(credentialsId: 'DOCKER_HUB_PASWD', variable: 'DOCKER_HUB_PASWD')]) {</w:t>
      </w:r>
    </w:p>
    <w:p w14:paraId="0E212E1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    sh 'docker login -u tsak43g -p ${DOCKER_HUB_PASWD}'</w:t>
      </w:r>
    </w:p>
    <w:p w14:paraId="1363330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}</w:t>
      </w:r>
    </w:p>
    <w:p w14:paraId="32A0CD8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'docker tag banking_finance:$BUILD_NUMBER tsak43g/banking_finance:$BUILD_NUMBER'</w:t>
      </w:r>
    </w:p>
    <w:p w14:paraId="1E40CF2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'docker push tsak43g/banking_finance:$BUILD_NUMBER'</w:t>
      </w:r>
    </w:p>
    <w:p w14:paraId="360C64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0C0D971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2C539B0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stage('Deploy to Worker Server') {</w:t>
      </w:r>
    </w:p>
    <w:p w14:paraId="3171275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 {</w:t>
      </w:r>
    </w:p>
    <w:p w14:paraId="7F45909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ansiblePlaybook(</w:t>
      </w:r>
    </w:p>
    <w:p w14:paraId="015EC95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    credentialsId: 'ansiuser',  // Use the credentials ID for the SSH private key required by Ansible</w:t>
      </w:r>
    </w:p>
    <w:p w14:paraId="4EA26CB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    playbook: 'ansible-playbook.yml', </w:t>
      </w:r>
    </w:p>
    <w:p w14:paraId="09DB96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    inventory: '/etc/ansible/hosts', </w:t>
      </w:r>
    </w:p>
    <w:p w14:paraId="036A987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    disableHostKeyChecking: true, </w:t>
      </w:r>
    </w:p>
    <w:p w14:paraId="0DCE61E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    become: true</w:t>
      </w:r>
    </w:p>
    <w:p w14:paraId="1C8A2E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)</w:t>
      </w:r>
    </w:p>
    <w:p w14:paraId="25E4444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56EB67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5FFEC6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}</w:t>
      </w:r>
    </w:p>
    <w:p w14:paraId="0C24B45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}        </w:t>
      </w:r>
      <w:r>
        <w:rPr>
          <w:rFonts w:hint="default" w:ascii="Cambria" w:hAnsi="Cambria"/>
          <w:sz w:val="28"/>
          <w:szCs w:val="28"/>
        </w:rPr>
        <w:t xml:space="preserve"> </w:t>
      </w:r>
    </w:p>
    <w:p w14:paraId="0540BB8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  <w:lang w:val="en-US"/>
        </w:rPr>
        <w:t>Befor building the job a</w:t>
      </w:r>
      <w:r>
        <w:rPr>
          <w:rStyle w:val="14"/>
          <w:rFonts w:hint="default" w:ascii="Cambria" w:hAnsi="Cambria" w:cs="Cambria"/>
          <w:sz w:val="28"/>
          <w:szCs w:val="28"/>
        </w:rPr>
        <w:t>llow Jenkins to Run Docker Commands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08AA174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70C0"/>
          <w:sz w:val="28"/>
          <w:szCs w:val="28"/>
        </w:rPr>
      </w:pPr>
      <w:r>
        <w:rPr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chmod</w:t>
      </w:r>
      <w:r>
        <w:rPr>
          <w:rStyle w:val="10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 xml:space="preserve"> -R 777 /var/run/docker.sock</w:t>
      </w:r>
    </w:p>
    <w:p w14:paraId="28E42FF2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212ECFC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Build the job successfully.</w:t>
      </w:r>
    </w:p>
    <w:p w14:paraId="3CD3BF35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891EADA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8DC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Verify docker image and container.</w:t>
      </w:r>
    </w:p>
    <w:p w14:paraId="4FE005A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1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4C2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Access the container</w:t>
      </w:r>
    </w:p>
    <w:p w14:paraId="68C0CD8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workernode public ip</w:t>
      </w:r>
    </w:p>
    <w:p w14:paraId="462AFFB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b/>
          <w:bCs/>
          <w:sz w:val="28"/>
          <w:szCs w:val="28"/>
          <w:lang w:val="en-US"/>
        </w:rPr>
      </w:pPr>
      <w:r>
        <w:rPr>
          <w:rFonts w:hint="default" w:ascii="Cambria" w:hAnsi="Cambria"/>
          <w:b/>
          <w:bCs/>
          <w:sz w:val="28"/>
          <w:szCs w:val="28"/>
          <w:lang w:val="en-US"/>
        </w:rPr>
        <w:fldChar w:fldCharType="begin"/>
      </w:r>
      <w:r>
        <w:rPr>
          <w:rFonts w:hint="default" w:ascii="Cambria" w:hAnsi="Cambria"/>
          <w:b/>
          <w:bCs/>
          <w:sz w:val="28"/>
          <w:szCs w:val="28"/>
          <w:lang w:val="en-US"/>
        </w:rPr>
        <w:instrText xml:space="preserve"> HYPERLINK "http://54.173.52.130:8081/" </w:instrText>
      </w:r>
      <w:r>
        <w:rPr>
          <w:rFonts w:hint="default" w:ascii="Cambria" w:hAnsi="Cambria"/>
          <w:b/>
          <w:bCs/>
          <w:sz w:val="28"/>
          <w:szCs w:val="28"/>
          <w:lang w:val="en-US"/>
        </w:rPr>
        <w:fldChar w:fldCharType="separate"/>
      </w:r>
      <w:r>
        <w:rPr>
          <w:rStyle w:val="12"/>
          <w:rFonts w:hint="default" w:ascii="Cambria" w:hAnsi="Cambria"/>
          <w:b/>
          <w:bCs/>
          <w:sz w:val="28"/>
          <w:szCs w:val="28"/>
          <w:lang w:val="en-US"/>
        </w:rPr>
        <w:t>http://54.173.52.130:8081/</w:t>
      </w:r>
      <w:r>
        <w:rPr>
          <w:rFonts w:hint="default" w:ascii="Cambria" w:hAnsi="Cambria"/>
          <w:b/>
          <w:bCs/>
          <w:sz w:val="28"/>
          <w:szCs w:val="28"/>
          <w:lang w:val="en-US"/>
        </w:rPr>
        <w:fldChar w:fldCharType="end"/>
      </w:r>
    </w:p>
    <w:p w14:paraId="1C19786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879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1474FC67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</w:pPr>
    </w:p>
    <w:p w14:paraId="0B9100D3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</w:pPr>
      <w:r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  <w:t>STEP 4: WEBHOOK CONFIGURATION:</w:t>
      </w:r>
    </w:p>
    <w:p w14:paraId="01C7ABB1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</w:pPr>
    </w:p>
    <w:p w14:paraId="44A095CF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lang w:val="en-US"/>
        </w:rPr>
      </w:pPr>
      <w:r>
        <w:rPr>
          <w:rFonts w:hint="default" w:ascii="Cambria" w:hAnsi="Cambria" w:eastAsia="SimSun" w:cs="Cambria"/>
          <w:sz w:val="30"/>
          <w:szCs w:val="30"/>
          <w:lang w:val="en-US"/>
        </w:rPr>
        <w:t xml:space="preserve">Go to your Jenkins dashboard and add build trigger- </w:t>
      </w:r>
      <w:r>
        <w:rPr>
          <w:rFonts w:hint="default" w:ascii="Cambria" w:hAnsi="Cambria" w:eastAsia="SimSun" w:cs="Cambria"/>
          <w:b/>
          <w:bCs/>
          <w:sz w:val="30"/>
          <w:szCs w:val="30"/>
          <w:lang w:val="en-US"/>
        </w:rPr>
        <w:t>GitHub hook trigger for GITScm polling</w:t>
      </w:r>
    </w:p>
    <w:p w14:paraId="163342CC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sz w:val="30"/>
          <w:szCs w:val="30"/>
          <w:lang w:val="en-US"/>
        </w:rPr>
      </w:pPr>
    </w:p>
    <w:p w14:paraId="0FE77D4F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sz w:val="30"/>
          <w:szCs w:val="30"/>
          <w:lang w:val="en-US"/>
        </w:rPr>
      </w:pPr>
      <w:r>
        <w:drawing>
          <wp:inline distT="0" distB="0" distL="114300" distR="114300">
            <wp:extent cx="5269230" cy="2788920"/>
            <wp:effectExtent l="9525" t="9525" r="17145" b="20955"/>
            <wp:docPr id="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95466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sz w:val="30"/>
          <w:szCs w:val="30"/>
          <w:lang w:val="en-US"/>
        </w:rPr>
      </w:pPr>
      <w:r>
        <w:rPr>
          <w:rFonts w:hint="default" w:ascii="Cambria" w:hAnsi="Cambria" w:eastAsia="SimSun" w:cs="Cambria"/>
          <w:sz w:val="30"/>
          <w:szCs w:val="30"/>
        </w:rPr>
        <w:t xml:space="preserve"> </w:t>
      </w:r>
    </w:p>
    <w:p w14:paraId="393B342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eastAsia="SimSun" w:cs="Cambria"/>
          <w:sz w:val="30"/>
          <w:szCs w:val="30"/>
        </w:rPr>
        <w:t>Configuring a webhook in Git is a crucial step to enable automated actions, such as triggering a CI/CD pipeline in Jenkins or notifying an application about repository events.</w:t>
      </w:r>
    </w:p>
    <w:p w14:paraId="15E4FF5C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4"/>
          <w:rFonts w:hint="default" w:ascii="Cambria" w:hAnsi="Cambria" w:cs="Cambria"/>
          <w:b/>
          <w:bCs/>
          <w:sz w:val="30"/>
          <w:szCs w:val="30"/>
        </w:rPr>
        <w:t>Step 1: Open Your Repository Settings</w:t>
      </w:r>
    </w:p>
    <w:p w14:paraId="68376C5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Navigate to the repository where you want to configure the webhook.</w:t>
      </w:r>
    </w:p>
    <w:p w14:paraId="4F6CF24E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2765425"/>
            <wp:effectExtent l="9525" t="9525" r="17145" b="2540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18897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4"/>
          <w:rFonts w:hint="default" w:ascii="Cambria" w:hAnsi="Cambria" w:cs="Cambria"/>
          <w:b/>
          <w:bCs/>
          <w:sz w:val="30"/>
          <w:szCs w:val="30"/>
        </w:rPr>
        <w:t>Step 2: Find the Webhooks Section</w:t>
      </w:r>
    </w:p>
    <w:p w14:paraId="049D19D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 xml:space="preserve">Go to </w:t>
      </w:r>
      <w:r>
        <w:rPr>
          <w:rStyle w:val="14"/>
          <w:rFonts w:hint="default" w:ascii="Cambria" w:hAnsi="Cambria" w:cs="Cambria"/>
          <w:sz w:val="30"/>
          <w:szCs w:val="30"/>
        </w:rPr>
        <w:t>Repository Settings</w:t>
      </w:r>
      <w:r>
        <w:rPr>
          <w:rFonts w:hint="default" w:ascii="Cambria" w:hAnsi="Cambria" w:cs="Cambria"/>
          <w:sz w:val="30"/>
          <w:szCs w:val="30"/>
        </w:rPr>
        <w:t xml:space="preserve"> &gt; </w:t>
      </w:r>
      <w:r>
        <w:rPr>
          <w:rStyle w:val="14"/>
          <w:rFonts w:hint="default" w:ascii="Cambria" w:hAnsi="Cambria" w:cs="Cambria"/>
          <w:sz w:val="30"/>
          <w:szCs w:val="30"/>
        </w:rPr>
        <w:t>Webhooks</w:t>
      </w:r>
      <w:r>
        <w:rPr>
          <w:rFonts w:hint="default" w:ascii="Cambria" w:hAnsi="Cambria" w:cs="Cambria"/>
          <w:sz w:val="30"/>
          <w:szCs w:val="30"/>
        </w:rPr>
        <w:t>.</w:t>
      </w:r>
    </w:p>
    <w:p w14:paraId="59E76D6E">
      <w:pPr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2962910"/>
            <wp:effectExtent l="9525" t="9525" r="17145" b="18415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234BE">
      <w:pPr>
        <w:rPr>
          <w:rFonts w:hint="default" w:ascii="Cambria" w:hAnsi="Cambria" w:cs="Cambria"/>
          <w:sz w:val="30"/>
          <w:szCs w:val="30"/>
        </w:rPr>
      </w:pPr>
    </w:p>
    <w:p w14:paraId="30BC0BBF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4"/>
          <w:rFonts w:hint="default" w:ascii="Cambria" w:hAnsi="Cambria" w:cs="Cambria"/>
          <w:b/>
          <w:bCs/>
          <w:sz w:val="30"/>
          <w:szCs w:val="30"/>
        </w:rPr>
        <w:t>Step 3: Add a New Webhook</w:t>
      </w:r>
    </w:p>
    <w:p w14:paraId="2A321E03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  <w:t>Fill in the webhook details:</w:t>
      </w:r>
    </w:p>
    <w:p w14:paraId="78C82164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</w:pPr>
      <w:r>
        <w:rPr>
          <w:rStyle w:val="14"/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  <w:t>Payload URL</w:t>
      </w:r>
      <w:r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  <w:t>:</w:t>
      </w:r>
    </w:p>
    <w:p w14:paraId="0B22813B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eastAsia="Symbol" w:cs="Cambria"/>
          <w:sz w:val="30"/>
          <w:szCs w:val="30"/>
        </w:rPr>
        <w:t>·</w:t>
      </w:r>
      <w:r>
        <w:rPr>
          <w:rFonts w:hint="default" w:ascii="Cambria" w:hAnsi="Cambria" w:eastAsia="SimSun" w:cs="Cambria"/>
          <w:sz w:val="30"/>
          <w:szCs w:val="30"/>
        </w:rPr>
        <w:t xml:space="preserve">  </w:t>
      </w:r>
      <w:r>
        <w:rPr>
          <w:rFonts w:hint="default" w:ascii="Cambria" w:hAnsi="Cambria" w:cs="Cambria"/>
          <w:sz w:val="30"/>
          <w:szCs w:val="30"/>
        </w:rPr>
        <w:t>This is the endpoint that will receive the webhook payload.</w:t>
      </w:r>
    </w:p>
    <w:p w14:paraId="1EF006D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sz w:val="30"/>
          <w:szCs w:val="30"/>
        </w:rPr>
      </w:pPr>
      <w:r>
        <w:rPr>
          <w:rFonts w:hint="default" w:ascii="Cambria" w:hAnsi="Cambria" w:eastAsia="Symbol" w:cs="Cambria"/>
          <w:sz w:val="30"/>
          <w:szCs w:val="30"/>
        </w:rPr>
        <w:t>·</w:t>
      </w:r>
      <w:r>
        <w:rPr>
          <w:rFonts w:hint="default" w:ascii="Cambria" w:hAnsi="Cambria" w:eastAsia="SimSun" w:cs="Cambria"/>
          <w:sz w:val="30"/>
          <w:szCs w:val="30"/>
        </w:rPr>
        <w:t xml:space="preserve"> </w:t>
      </w:r>
      <w:r>
        <w:rPr>
          <w:rFonts w:hint="default" w:ascii="Cambria" w:hAnsi="Cambria" w:eastAsia="SimSun" w:cs="Cambria"/>
          <w:sz w:val="30"/>
          <w:szCs w:val="30"/>
        </w:rPr>
        <w:fldChar w:fldCharType="begin"/>
      </w:r>
      <w:r>
        <w:rPr>
          <w:rFonts w:hint="default" w:ascii="Cambria" w:hAnsi="Cambria" w:eastAsia="SimSun" w:cs="Cambria"/>
          <w:sz w:val="30"/>
          <w:szCs w:val="30"/>
        </w:rPr>
        <w:instrText xml:space="preserve"> HYPERLINK "http://&lt;Jenkins-URL&gt;/github-webhook/" </w:instrText>
      </w:r>
      <w:r>
        <w:rPr>
          <w:rFonts w:hint="default" w:ascii="Cambria" w:hAnsi="Cambria" w:eastAsia="SimSun" w:cs="Cambria"/>
          <w:sz w:val="30"/>
          <w:szCs w:val="30"/>
        </w:rPr>
        <w:fldChar w:fldCharType="separate"/>
      </w:r>
      <w:r>
        <w:rPr>
          <w:rStyle w:val="12"/>
          <w:rFonts w:hint="default" w:ascii="Cambria" w:hAnsi="Cambria" w:eastAsia="SimSun" w:cs="Cambria"/>
          <w:sz w:val="30"/>
          <w:szCs w:val="30"/>
        </w:rPr>
        <w:t>http://&lt;Jenkins-URL&gt;/github-webhook/</w:t>
      </w:r>
      <w:r>
        <w:rPr>
          <w:rFonts w:hint="default" w:ascii="Cambria" w:hAnsi="Cambria" w:eastAsia="SimSun" w:cs="Cambria"/>
          <w:sz w:val="30"/>
          <w:szCs w:val="30"/>
        </w:rPr>
        <w:fldChar w:fldCharType="end"/>
      </w:r>
    </w:p>
    <w:p w14:paraId="7879B295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sz w:val="30"/>
          <w:szCs w:val="30"/>
        </w:rPr>
      </w:pPr>
    </w:p>
    <w:p w14:paraId="18744BE9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fldChar w:fldCharType="begin"/>
      </w:r>
      <w:r>
        <w:rPr>
          <w:rFonts w:hint="default" w:ascii="Cambria" w:hAnsi="Cambria" w:cs="Cambria"/>
          <w:sz w:val="30"/>
          <w:szCs w:val="30"/>
        </w:rPr>
        <w:instrText xml:space="preserve"> HYPERLINK "http://3.110.193.218:8080/github-webhook/" </w:instrText>
      </w:r>
      <w:r>
        <w:rPr>
          <w:rFonts w:hint="default" w:ascii="Cambria" w:hAnsi="Cambria" w:cs="Cambria"/>
          <w:sz w:val="30"/>
          <w:szCs w:val="30"/>
        </w:rPr>
        <w:fldChar w:fldCharType="separate"/>
      </w:r>
      <w:r>
        <w:rPr>
          <w:rStyle w:val="12"/>
          <w:rFonts w:hint="default" w:ascii="Cambria" w:hAnsi="Cambria" w:cs="Cambria"/>
          <w:sz w:val="30"/>
          <w:szCs w:val="30"/>
        </w:rPr>
        <w:t>http://174.129.150.84</w:t>
      </w:r>
      <w:r>
        <w:rPr>
          <w:rStyle w:val="12"/>
          <w:rFonts w:hint="default" w:ascii="Cambria" w:hAnsi="Cambria"/>
          <w:sz w:val="30"/>
          <w:szCs w:val="30"/>
        </w:rPr>
        <w:t>:8080</w:t>
      </w:r>
      <w:r>
        <w:rPr>
          <w:rStyle w:val="12"/>
          <w:rFonts w:hint="default" w:ascii="Cambria" w:hAnsi="Cambria" w:cs="Cambria"/>
          <w:sz w:val="30"/>
          <w:szCs w:val="30"/>
        </w:rPr>
        <w:t>/github-webhook/</w:t>
      </w:r>
      <w:r>
        <w:rPr>
          <w:rFonts w:hint="default" w:ascii="Cambria" w:hAnsi="Cambria" w:cs="Cambria"/>
          <w:sz w:val="30"/>
          <w:szCs w:val="30"/>
        </w:rPr>
        <w:fldChar w:fldCharType="end"/>
      </w:r>
    </w:p>
    <w:p w14:paraId="1B4427A2">
      <w:pPr>
        <w:rPr>
          <w:rFonts w:hint="default" w:ascii="Cambria" w:hAnsi="Cambria" w:cs="Cambria"/>
          <w:sz w:val="30"/>
          <w:szCs w:val="30"/>
        </w:rPr>
      </w:pPr>
    </w:p>
    <w:p w14:paraId="3C3D86C0">
      <w:pPr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2962910"/>
            <wp:effectExtent l="0" t="0" r="7620" b="8890"/>
            <wp:docPr id="1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5501">
      <w:pPr>
        <w:pStyle w:val="4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30"/>
          <w:szCs w:val="30"/>
          <w:lang w:val="en-US"/>
        </w:rPr>
      </w:pPr>
      <w:r>
        <w:rPr>
          <w:rStyle w:val="14"/>
          <w:rFonts w:hint="default" w:ascii="Cambria" w:hAnsi="Cambria" w:cs="Cambria"/>
          <w:b/>
          <w:bCs/>
          <w:sz w:val="30"/>
          <w:szCs w:val="30"/>
        </w:rPr>
        <w:t xml:space="preserve">Step </w:t>
      </w:r>
      <w:r>
        <w:rPr>
          <w:rStyle w:val="14"/>
          <w:rFonts w:hint="default" w:ascii="Cambria" w:hAnsi="Cambria" w:cs="Cambria"/>
          <w:b/>
          <w:bCs/>
          <w:sz w:val="30"/>
          <w:szCs w:val="30"/>
          <w:lang w:val="en-US"/>
        </w:rPr>
        <w:t xml:space="preserve">4 </w:t>
      </w:r>
      <w:r>
        <w:rPr>
          <w:rStyle w:val="14"/>
          <w:rFonts w:hint="default" w:ascii="Cambria" w:hAnsi="Cambria" w:cs="Cambria"/>
          <w:b/>
          <w:bCs/>
          <w:sz w:val="30"/>
          <w:szCs w:val="30"/>
        </w:rPr>
        <w:t xml:space="preserve">: </w:t>
      </w:r>
      <w:r>
        <w:rPr>
          <w:rStyle w:val="14"/>
          <w:rFonts w:hint="default" w:ascii="Cambria" w:hAnsi="Cambria" w:cs="Cambria"/>
          <w:b/>
          <w:bCs/>
          <w:sz w:val="30"/>
          <w:szCs w:val="30"/>
          <w:lang w:val="en-US"/>
        </w:rPr>
        <w:t>Commit changes and save.</w:t>
      </w:r>
    </w:p>
    <w:p w14:paraId="158B655B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9525" t="9525" r="17145" b="18415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BE58">
      <w:pPr>
        <w:rPr>
          <w:rFonts w:hint="default" w:ascii="Cambria" w:hAnsi="Cambria" w:cs="Cambria"/>
          <w:sz w:val="30"/>
          <w:szCs w:val="30"/>
        </w:rPr>
      </w:pPr>
    </w:p>
    <w:p w14:paraId="76F828CC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4"/>
          <w:rFonts w:hint="default" w:ascii="Cambria" w:hAnsi="Cambria" w:cs="Cambria"/>
          <w:b/>
          <w:bCs/>
          <w:sz w:val="30"/>
          <w:szCs w:val="30"/>
        </w:rPr>
        <w:t xml:space="preserve">Step </w:t>
      </w:r>
      <w:r>
        <w:rPr>
          <w:rStyle w:val="14"/>
          <w:rFonts w:hint="default" w:ascii="Cambria" w:hAnsi="Cambria" w:cs="Cambria"/>
          <w:b/>
          <w:bCs/>
          <w:sz w:val="30"/>
          <w:szCs w:val="30"/>
          <w:lang w:val="en-US"/>
        </w:rPr>
        <w:t xml:space="preserve">5 </w:t>
      </w:r>
      <w:r>
        <w:rPr>
          <w:rStyle w:val="14"/>
          <w:rFonts w:hint="default" w:ascii="Cambria" w:hAnsi="Cambria" w:cs="Cambria"/>
          <w:b/>
          <w:bCs/>
          <w:sz w:val="30"/>
          <w:szCs w:val="30"/>
        </w:rPr>
        <w:t xml:space="preserve">: </w:t>
      </w:r>
      <w:r>
        <w:rPr>
          <w:rStyle w:val="14"/>
          <w:rFonts w:hint="default" w:ascii="Cambria" w:hAnsi="Cambria" w:cs="Cambria"/>
          <w:b/>
          <w:bCs/>
          <w:sz w:val="30"/>
          <w:szCs w:val="30"/>
          <w:lang w:val="en-US"/>
        </w:rPr>
        <w:t>Testing webhook.</w:t>
      </w:r>
    </w:p>
    <w:p w14:paraId="4C770B7E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Lets make changes in thehome page of the application.</w:t>
      </w:r>
    </w:p>
    <w:p w14:paraId="73B0C429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2E76EB55">
      <w:pPr>
        <w:rPr>
          <w:rFonts w:hint="default" w:ascii="Cambria" w:hAnsi="Cambria" w:cs="Cambria"/>
          <w:sz w:val="30"/>
          <w:szCs w:val="3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260985</wp:posOffset>
                </wp:positionH>
                <wp:positionV relativeFrom="paragraph">
                  <wp:posOffset>954405</wp:posOffset>
                </wp:positionV>
                <wp:extent cx="1667510" cy="1164590"/>
                <wp:effectExtent l="13970" t="13970" r="33020" b="21590"/>
                <wp:wrapNone/>
                <wp:docPr id="106" name="Rectangles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510" cy="1164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55pt;margin-top:75.15pt;height:91.7pt;width:131.3pt;z-index:251666432;v-text-anchor:middle;mso-width-relative:page;mso-height-relative:page;" filled="f" stroked="t" coordsize="21600,21600" o:gfxdata="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WKA2bVAAAACgEAAA8AAAAAAAAAAQAgAAAAIgAAAGRycy9kb3ducmV2LnhtbFBLAQIUABQA&#10;AAAIAIdO4kDAFSpTZQIAANQEAAAOAAAAAAAAAAEAIAAAACQBAABkcnMvZTJvRG9jLnhtbFBLBQYA&#10;AAAABgAGAFkBAAD7BQAAAAA=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962910"/>
            <wp:effectExtent l="0" t="0" r="7620" b="8890"/>
            <wp:docPr id="1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7269">
      <w:pPr>
        <w:rPr>
          <w:rFonts w:hint="default" w:ascii="Cambria" w:hAnsi="Cambria" w:cs="Cambria"/>
          <w:sz w:val="30"/>
          <w:szCs w:val="30"/>
        </w:rPr>
      </w:pPr>
    </w:p>
    <w:p w14:paraId="3FFE5409">
      <w:pPr>
        <w:rPr>
          <w:rFonts w:hint="default" w:ascii="Cambria" w:hAnsi="Cambria"/>
          <w:b/>
          <w:bCs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Let’s make changes in welcome page where it says</w:t>
      </w:r>
      <w:r>
        <w:rPr>
          <w:rFonts w:hint="default" w:ascii="Cambria" w:hAnsi="Cambria" w:cs="Cambria"/>
          <w:b/>
          <w:bCs/>
          <w:sz w:val="30"/>
          <w:szCs w:val="30"/>
          <w:lang w:val="en-US"/>
        </w:rPr>
        <w:t xml:space="preserve"> Doorstep </w:t>
      </w:r>
      <w:r>
        <w:rPr>
          <w:rFonts w:hint="default" w:ascii="Cambria" w:hAnsi="Cambria"/>
          <w:b/>
          <w:bCs/>
          <w:sz w:val="30"/>
          <w:szCs w:val="30"/>
          <w:lang w:val="en-US"/>
        </w:rPr>
        <w:t xml:space="preserve">Banking Services. </w:t>
      </w:r>
    </w:p>
    <w:p w14:paraId="0DFB8077">
      <w:pPr>
        <w:rPr>
          <w:rFonts w:hint="default" w:ascii="Cambria" w:hAnsi="Cambria"/>
          <w:sz w:val="30"/>
          <w:szCs w:val="30"/>
          <w:lang w:val="en-US"/>
        </w:rPr>
      </w:pPr>
    </w:p>
    <w:p w14:paraId="249BE26D">
      <w:pPr>
        <w:rPr>
          <w:rFonts w:hint="default" w:ascii="Cambria" w:hAnsi="Cambria" w:cs="Cambria"/>
          <w:b/>
          <w:bCs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 xml:space="preserve">Let’s change this to </w:t>
      </w:r>
      <w:r>
        <w:rPr>
          <w:rFonts w:hint="default" w:ascii="Cambria" w:hAnsi="Cambria" w:cs="Cambria"/>
          <w:b/>
          <w:bCs/>
          <w:sz w:val="30"/>
          <w:szCs w:val="30"/>
          <w:lang w:val="en-US" w:eastAsia="zh-CN"/>
        </w:rPr>
        <w:fldChar w:fldCharType="begin"/>
      </w:r>
      <w:r>
        <w:rPr>
          <w:rFonts w:hint="default" w:ascii="Cambria" w:hAnsi="Cambria" w:cs="Cambria"/>
          <w:b/>
          <w:bCs/>
          <w:sz w:val="30"/>
          <w:szCs w:val="30"/>
          <w:lang w:val="en-US" w:eastAsia="zh-CN"/>
        </w:rPr>
        <w:instrText xml:space="preserve"> HYPERLINK "https://www.hdfcbank.com/personal/resources/ways-to-bank/banking-in-person/doorstep-banking" </w:instrText>
      </w:r>
      <w:r>
        <w:rPr>
          <w:rFonts w:hint="default" w:ascii="Cambria" w:hAnsi="Cambria" w:cs="Cambria"/>
          <w:b/>
          <w:bCs/>
          <w:sz w:val="30"/>
          <w:szCs w:val="30"/>
          <w:lang w:val="en-US" w:eastAsia="zh-CN"/>
        </w:rPr>
        <w:fldChar w:fldCharType="separate"/>
      </w:r>
      <w:r>
        <w:rPr>
          <w:rFonts w:hint="default" w:ascii="Cambria" w:hAnsi="Cambria" w:cs="Cambria"/>
          <w:b/>
          <w:bCs/>
          <w:sz w:val="30"/>
          <w:szCs w:val="30"/>
          <w:lang w:val="en-US"/>
        </w:rPr>
        <w:t>Customer Banking Services</w:t>
      </w:r>
    </w:p>
    <w:p w14:paraId="0645C67F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b/>
          <w:bCs/>
          <w:sz w:val="30"/>
          <w:szCs w:val="30"/>
          <w:lang w:val="en-US" w:eastAsia="zh-CN"/>
        </w:rPr>
        <w:fldChar w:fldCharType="end"/>
      </w:r>
      <w:r>
        <w:rPr>
          <w:rFonts w:hint="default" w:ascii="Cambria" w:hAnsi="Cambria" w:cs="Cambria"/>
          <w:sz w:val="30"/>
          <w:szCs w:val="30"/>
          <w:lang w:val="en-US"/>
        </w:rPr>
        <w:t xml:space="preserve">Go to index.html path in your </w:t>
      </w:r>
      <w:bookmarkStart w:id="0" w:name="_GoBack"/>
      <w:bookmarkEnd w:id="0"/>
      <w:r>
        <w:rPr>
          <w:rFonts w:hint="default" w:ascii="Cambria" w:hAnsi="Cambria" w:cs="Cambria"/>
          <w:sz w:val="30"/>
          <w:szCs w:val="30"/>
          <w:lang w:val="en-US"/>
        </w:rPr>
        <w:t>git hub</w:t>
      </w:r>
    </w:p>
    <w:p w14:paraId="26712B94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5EC23E63">
      <w:pPr>
        <w:rPr>
          <w:rFonts w:hint="default" w:ascii="Cambria" w:hAnsi="Cambria" w:cs="Cambria"/>
          <w:b/>
          <w:bCs/>
          <w:sz w:val="30"/>
          <w:szCs w:val="30"/>
          <w:lang w:val="en-US"/>
        </w:rPr>
      </w:pPr>
      <w:r>
        <w:rPr>
          <w:rFonts w:hint="default" w:ascii="Cambria" w:hAnsi="Cambria" w:cs="Cambria"/>
          <w:b/>
          <w:bCs/>
          <w:sz w:val="30"/>
          <w:szCs w:val="30"/>
          <w:lang w:val="en-US"/>
        </w:rPr>
        <w:t>star-agile-insurance-project/src/main/resources/static</w:t>
      </w:r>
    </w:p>
    <w:p w14:paraId="22081F3C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0FD3DD11">
      <w:pPr>
        <w:rPr>
          <w:rFonts w:hint="default" w:ascii="Cambria" w:hAnsi="Cambria" w:cs="Cambria"/>
          <w:sz w:val="30"/>
          <w:szCs w:val="3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2444750</wp:posOffset>
                </wp:positionH>
                <wp:positionV relativeFrom="paragraph">
                  <wp:posOffset>1581785</wp:posOffset>
                </wp:positionV>
                <wp:extent cx="602615" cy="206375"/>
                <wp:effectExtent l="13970" t="13970" r="31115" b="27305"/>
                <wp:wrapNone/>
                <wp:docPr id="102" name="Rectangle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15" cy="206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2.5pt;margin-top:124.55pt;height:16.25pt;width:47.45pt;z-index:251664384;v-text-anchor:middle;mso-width-relative:page;mso-height-relative:page;" filled="f" stroked="t" coordsize="21600,21600" o:gfxdata="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Gq5iTYAAAACwEAAA8AAAAAAAAAAQAgAAAAIgAAAGRycy9kb3ducmV2LnhtbFBLAQIUABQA&#10;AAAIAIdO4kC3AutzYgIAANIEAAAOAAAAAAAAAAEAIAAAACcBAABkcnMvZTJvRG9jLnhtbFBLBQYA&#10;AAAABgAGAFkBAAD7BQAAAAA=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962910"/>
            <wp:effectExtent l="9525" t="9525" r="17145" b="18415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2023B">
      <w:pPr>
        <w:rPr>
          <w:rFonts w:hint="default" w:ascii="Cambria" w:hAnsi="Cambria" w:cs="Cambria"/>
          <w:sz w:val="30"/>
          <w:szCs w:val="30"/>
        </w:rPr>
      </w:pPr>
    </w:p>
    <w:p w14:paraId="153577E2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Now commit the changes.</w:t>
      </w:r>
    </w:p>
    <w:p w14:paraId="259AD3E9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007E91F7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Immidiately a new buils shoud trigger.</w:t>
      </w:r>
    </w:p>
    <w:p w14:paraId="0C7C84D6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074D4691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In the below snapshot it is evident a new build 8 has been triggered.</w:t>
      </w:r>
    </w:p>
    <w:p w14:paraId="2ABA902B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11FC4DD3">
      <w:pPr>
        <w:rPr>
          <w:rFonts w:hint="default" w:ascii="Cambria" w:hAnsi="Cambria" w:cs="Cambria"/>
          <w:sz w:val="30"/>
          <w:szCs w:val="3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1767205</wp:posOffset>
                </wp:positionV>
                <wp:extent cx="939800" cy="433070"/>
                <wp:effectExtent l="13970" t="13970" r="17780" b="29210"/>
                <wp:wrapNone/>
                <wp:docPr id="105" name="Rectangles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33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95pt;margin-top:139.15pt;height:34.1pt;width:74pt;z-index:251665408;v-text-anchor:middle;mso-width-relative:page;mso-height-relative:page;" filled="f" stroked="t" coordsize="21600,21600" o:gfxdata="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dMJIXVAAAACQEAAA8AAAAAAAAAAQAgAAAAIgAAAGRycy9kb3ducmV2LnhtbFBLAQIUABQAAAAI&#10;AIdO4kCCqcXbYgIAANIEAAAOAAAAAAAAAAEAIAAAACQBAABkcnMvZTJvRG9jLnhtbFBLBQYAAAAA&#10;BgAGAFkBAAD4BQAAAAA=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962910"/>
            <wp:effectExtent l="0" t="0" r="7620" b="8890"/>
            <wp:docPr id="1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77DA">
      <w:pPr>
        <w:rPr>
          <w:rFonts w:hint="default" w:ascii="Cambria" w:hAnsi="Cambria" w:cs="Cambria"/>
          <w:sz w:val="30"/>
          <w:szCs w:val="30"/>
        </w:rPr>
      </w:pPr>
    </w:p>
    <w:p w14:paraId="7A5A55FA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Build 8 is success</w:t>
      </w:r>
    </w:p>
    <w:p w14:paraId="3CCB01BC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030F7066"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-23495</wp:posOffset>
                </wp:positionH>
                <wp:positionV relativeFrom="paragraph">
                  <wp:posOffset>2185670</wp:posOffset>
                </wp:positionV>
                <wp:extent cx="918210" cy="278130"/>
                <wp:effectExtent l="13970" t="14605" r="20320" b="31115"/>
                <wp:wrapNone/>
                <wp:docPr id="100" name="Rectangle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2805" y="1459865"/>
                          <a:ext cx="918210" cy="278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85pt;margin-top:172.1pt;height:21.9pt;width:72.3pt;z-index:251662336;v-text-anchor:middle;mso-width-relative:page;mso-height-relative:page;" filled="f" stroked="t" coordsize="21600,21600" o:gfxdata="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3BkB+1gAAAAoBAAAPAAAAAAAAAAEAIAAAACIAAABkcnMvZG93bnJldi54&#10;bWxQSwECFAAUAAAACACHTuJAhYZhr24CAADeBAAADgAAAAAAAAABACAAAAAlAQAAZHJzL2Uyb0Rv&#10;Yy54bWxQSwUGAAAAAAYABgBZAQAABQYAAAAA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962910"/>
            <wp:effectExtent l="0" t="0" r="7620" b="8890"/>
            <wp:docPr id="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1040765</wp:posOffset>
                </wp:positionH>
                <wp:positionV relativeFrom="paragraph">
                  <wp:posOffset>633095</wp:posOffset>
                </wp:positionV>
                <wp:extent cx="918210" cy="278130"/>
                <wp:effectExtent l="13970" t="14605" r="20320" b="31115"/>
                <wp:wrapNone/>
                <wp:docPr id="101" name="Rectangle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78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95pt;margin-top:49.85pt;height:21.9pt;width:72.3pt;z-index:251663360;v-text-anchor:middle;mso-width-relative:page;mso-height-relative:page;" filled="f" stroked="t" coordsize="21600,21600" o:gfxdata="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ipUxe1wAAAAoBAAAPAAAAAAAAAAEAIAAAACIAAABkcnMvZG93bnJldi54bWxQSwECFAAUAAAA&#10;CACHTuJADKPNMmECAADSBAAADgAAAAAAAAABACAAAAAmAQAAZHJzL2Uyb0RvYy54bWxQSwUGAAAA&#10;AAYABgBZAQAA+QUAAAAA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4271AB9E"/>
    <w:p w14:paraId="586B932F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Verify the Github hook logs in Jenkins.</w:t>
      </w:r>
    </w:p>
    <w:p w14:paraId="498956A2">
      <w:pPr>
        <w:rPr>
          <w:rFonts w:hint="default"/>
          <w:lang w:val="en-US"/>
        </w:rPr>
      </w:pPr>
    </w:p>
    <w:p w14:paraId="5E59693B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9525" t="9525" r="17145" b="18415"/>
            <wp:docPr id="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02A4E">
      <w:pPr>
        <w:rPr>
          <w:rFonts w:hint="default" w:ascii="Cambria" w:hAnsi="Cambria" w:cs="Cambria"/>
          <w:sz w:val="30"/>
          <w:szCs w:val="30"/>
        </w:rPr>
      </w:pPr>
    </w:p>
    <w:p w14:paraId="73701F10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  <w:lang w:val="en-US"/>
        </w:rPr>
        <w:t>Verify the application to ensure changes has been occurred.</w:t>
      </w:r>
    </w:p>
    <w:p w14:paraId="5230E211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513E2E24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202565</wp:posOffset>
                </wp:positionH>
                <wp:positionV relativeFrom="paragraph">
                  <wp:posOffset>922020</wp:posOffset>
                </wp:positionV>
                <wp:extent cx="1769745" cy="1189990"/>
                <wp:effectExtent l="9525" t="9525" r="11430" b="19685"/>
                <wp:wrapNone/>
                <wp:docPr id="98" name="Rectangle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45310" y="5404485"/>
                          <a:ext cx="1769745" cy="11899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95pt;margin-top:72.6pt;height:93.7pt;width:139.35pt;z-index:251661312;v-text-anchor:middle;mso-width-relative:page;mso-height-relative:page;" filled="f" stroked="t" coordsize="21600,21600" o:gfxdata="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/DqFP1wAAAAoBAAAPAAAAAAAAAAEAIAAAACIAAABkcnMvZG93bnJl&#10;di54bWxQSwECFAAUAAAACACHTuJA0AmPm3ACAADeBAAADgAAAAAAAAABACAAAAAmAQAAZHJzL2Uy&#10;b0RvYy54bWxQSwUGAAAAAAYABgBZAQAACAYAAAAA&#10;">
                <v:fill on="f" focussize="0,0"/>
                <v:stroke weight="1.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2962910"/>
            <wp:effectExtent l="9525" t="9525" r="17145" b="18415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993D5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0B4269EB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highlight w:val="yellow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yellow"/>
        </w:rPr>
        <w:t xml:space="preserve">Step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  <w:t>5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yellow"/>
        </w:rPr>
        <w:t>: Setup Monitoring with Prometheus and Grafana</w:t>
      </w:r>
    </w:p>
    <w:p w14:paraId="5DB3C1CF">
      <w:pPr>
        <w:pStyle w:val="5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28"/>
          <w:szCs w:val="28"/>
          <w:highlight w:val="green"/>
          <w:lang w:val="en-US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green"/>
        </w:rPr>
        <w:t>Prometheus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green"/>
          <w:lang w:val="en-US"/>
        </w:rPr>
        <w:t xml:space="preserve"> Setup</w:t>
      </w:r>
    </w:p>
    <w:p w14:paraId="1738CE79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Step 1: Download the Latest Prometheus</w:t>
      </w:r>
    </w:p>
    <w:p w14:paraId="3B584D5C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Go to </w:t>
      </w:r>
      <w:r>
        <w:rPr>
          <w:rFonts w:hint="default" w:ascii="Cambria" w:hAnsi="Cambria" w:cs="Cambria"/>
          <w:sz w:val="28"/>
          <w:szCs w:val="28"/>
        </w:rPr>
        <w:fldChar w:fldCharType="begin"/>
      </w:r>
      <w:r>
        <w:rPr>
          <w:rFonts w:hint="default" w:ascii="Cambria" w:hAnsi="Cambria" w:cs="Cambria"/>
          <w:sz w:val="28"/>
          <w:szCs w:val="28"/>
        </w:rPr>
        <w:instrText xml:space="preserve"> HYPERLINK "https://github.com/prometheus/prometheus/releases" \t "_new" </w:instrText>
      </w:r>
      <w:r>
        <w:rPr>
          <w:rFonts w:hint="default" w:ascii="Cambria" w:hAnsi="Cambria" w:cs="Cambria"/>
          <w:sz w:val="28"/>
          <w:szCs w:val="28"/>
        </w:rPr>
        <w:fldChar w:fldCharType="separate"/>
      </w:r>
      <w:r>
        <w:rPr>
          <w:rStyle w:val="12"/>
          <w:rFonts w:hint="default" w:ascii="Cambria" w:hAnsi="Cambria" w:cs="Cambria"/>
          <w:sz w:val="28"/>
          <w:szCs w:val="28"/>
        </w:rPr>
        <w:t>Prometheus Releases</w:t>
      </w:r>
      <w:r>
        <w:rPr>
          <w:rFonts w:hint="default" w:ascii="Cambria" w:hAnsi="Cambria" w:cs="Cambria"/>
          <w:sz w:val="28"/>
          <w:szCs w:val="28"/>
        </w:rPr>
        <w:fldChar w:fldCharType="end"/>
      </w:r>
      <w:r>
        <w:rPr>
          <w:rFonts w:hint="default" w:ascii="Cambria" w:hAnsi="Cambria" w:cs="Cambria"/>
          <w:sz w:val="28"/>
          <w:szCs w:val="28"/>
        </w:rPr>
        <w:t xml:space="preserve"> and get the latest version link. </w:t>
      </w:r>
    </w:p>
    <w:p w14:paraId="483108DD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Replace </w:t>
      </w:r>
      <w:r>
        <w:rPr>
          <w:rStyle w:val="10"/>
          <w:rFonts w:hint="default" w:ascii="Cambria" w:hAnsi="Cambria" w:cs="Cambria"/>
          <w:sz w:val="28"/>
          <w:szCs w:val="28"/>
        </w:rPr>
        <w:t>&lt;version&gt;</w:t>
      </w:r>
      <w:r>
        <w:rPr>
          <w:rFonts w:hint="default" w:ascii="Cambria" w:hAnsi="Cambria" w:cs="Cambria"/>
          <w:sz w:val="28"/>
          <w:szCs w:val="28"/>
        </w:rPr>
        <w:t xml:space="preserve"> with the appropriate version.</w:t>
      </w:r>
    </w:p>
    <w:p w14:paraId="20641ECE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wget </w:t>
      </w:r>
      <w:r>
        <w:rPr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HYPERLINK "https://github.com/prometheus/prometheus/releases/latest/download/prometheus-&lt;version&gt;.linux-amd64.tar.gz" </w:instrText>
      </w:r>
      <w:r>
        <w:rPr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2"/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https://github.com/prometheus/prometheus/releases/latest/download/prometheus-&lt;version&gt;.linux-amd64.tar.gz</w:t>
      </w:r>
      <w:r>
        <w:rPr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</w:p>
    <w:p w14:paraId="09CF6D58">
      <w:pPr>
        <w:rPr>
          <w:rFonts w:hint="default" w:ascii="Cambria" w:hAnsi="Cambria" w:cs="Cambria"/>
          <w:sz w:val="28"/>
          <w:szCs w:val="28"/>
        </w:rPr>
      </w:pPr>
    </w:p>
    <w:p w14:paraId="2759A387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wget </w:t>
      </w:r>
      <w:r>
        <w:rPr>
          <w:rFonts w:hint="default" w:ascii="Cambria" w:hAnsi="Cambria" w:cs="Cambria"/>
          <w:sz w:val="28"/>
          <w:szCs w:val="28"/>
        </w:rPr>
        <w:fldChar w:fldCharType="begin"/>
      </w:r>
      <w:r>
        <w:rPr>
          <w:rFonts w:hint="default" w:ascii="Cambria" w:hAnsi="Cambria" w:cs="Cambria"/>
          <w:sz w:val="28"/>
          <w:szCs w:val="28"/>
        </w:rPr>
        <w:instrText xml:space="preserve"> HYPERLINK "https://github.com/prometheus/prometheus/releases/download/v3.0.0/prometheus-3.0.0.linux-amd64.tar.gz" </w:instrText>
      </w:r>
      <w:r>
        <w:rPr>
          <w:rFonts w:hint="default" w:ascii="Cambria" w:hAnsi="Cambria" w:cs="Cambria"/>
          <w:sz w:val="28"/>
          <w:szCs w:val="28"/>
        </w:rPr>
        <w:fldChar w:fldCharType="separate"/>
      </w:r>
      <w:r>
        <w:rPr>
          <w:rStyle w:val="12"/>
          <w:rFonts w:hint="default" w:ascii="Cambria" w:hAnsi="Cambria" w:cs="Cambria"/>
          <w:sz w:val="28"/>
          <w:szCs w:val="28"/>
        </w:rPr>
        <w:t>https://github.com/prometheus/prometheus/releases/download/v3.0.0/prometheus-3.0.0.linux-amd64.tar.gz</w:t>
      </w:r>
      <w:r>
        <w:rPr>
          <w:rFonts w:hint="default" w:ascii="Cambria" w:hAnsi="Cambria" w:cs="Cambria"/>
          <w:sz w:val="28"/>
          <w:szCs w:val="28"/>
        </w:rPr>
        <w:fldChar w:fldCharType="end"/>
      </w:r>
    </w:p>
    <w:p w14:paraId="1CBEFD03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Step 2: Extract the Archive</w:t>
      </w:r>
    </w:p>
    <w:p w14:paraId="5063201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tar -xvzf prometheus-&lt;version&gt;.linux-amd64.tar.gz</w:t>
      </w:r>
    </w:p>
    <w:p w14:paraId="1C17666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484AE5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tar -xvzf prometheus-3.0.0.linux-amd64.tar.gz</w:t>
      </w:r>
    </w:p>
    <w:p w14:paraId="7A6C8EE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</w:p>
    <w:p w14:paraId="0DD4696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72405" cy="2204085"/>
            <wp:effectExtent l="0" t="0" r="4445" b="571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8D4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4750D8D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cd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prometheus-&lt;version&gt;.linux-amd64/</w:t>
      </w:r>
    </w:p>
    <w:p w14:paraId="3CFFF00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780FFD7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cd prometheus-3.0.0.linux-amd64</w:t>
      </w:r>
    </w:p>
    <w:p w14:paraId="592BBCD1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Step 3: Move Files to Appropriate Directories</w:t>
      </w:r>
    </w:p>
    <w:p w14:paraId="3692546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mv prometheus /usr/local/bin/</w:t>
      </w:r>
    </w:p>
    <w:p w14:paraId="4972AB1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mv promtool /usr/local/bin/</w:t>
      </w:r>
    </w:p>
    <w:p w14:paraId="391FB3F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mkdir -p /etc/prometheus /var/lib/prometheus</w:t>
      </w:r>
    </w:p>
    <w:p w14:paraId="3F0F4E5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mv prometheus.yml /etc/prometheus/</w:t>
      </w:r>
    </w:p>
    <w:p w14:paraId="6F01146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</w:p>
    <w:p w14:paraId="7364804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5420" cy="533400"/>
            <wp:effectExtent l="0" t="0" r="1143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C0A4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Step 4: Create Prometheus User</w:t>
      </w:r>
    </w:p>
    <w:p w14:paraId="7B23E55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useradd --no-create-home --shell /usr/sbin/nologin prometheus</w:t>
      </w:r>
    </w:p>
    <w:p w14:paraId="5131236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chown -R prometheus:prometheus /etc/prometheus /var/lib/prometheus</w:t>
      </w:r>
    </w:p>
    <w:p w14:paraId="5308CF7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chown prometheus:prometheus /usr/local/bin/prometheus /usr/local/bin/promtool</w:t>
      </w:r>
    </w:p>
    <w:p w14:paraId="4C640C08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C700FCA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Step 5: Set Up the Systemd Service</w:t>
      </w:r>
    </w:p>
    <w:p w14:paraId="4A894572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nano /etc/systemd/system/prometheus.service</w:t>
      </w:r>
    </w:p>
    <w:p w14:paraId="4B9617E9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Fonts w:hint="default" w:ascii="Cambria" w:hAnsi="Cambria" w:cs="Cambria"/>
          <w:color w:val="2E75B6" w:themeColor="accent1" w:themeShade="BF"/>
          <w:sz w:val="28"/>
          <w:szCs w:val="28"/>
        </w:rPr>
        <w:t>Create the service file:</w:t>
      </w:r>
    </w:p>
    <w:p w14:paraId="31AAB17A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nano /etc/systemd/system/prometheus.service</w:t>
      </w:r>
    </w:p>
    <w:p w14:paraId="77A0CD05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Paste the following configuration:</w:t>
      </w:r>
    </w:p>
    <w:p w14:paraId="647BA129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</w:p>
    <w:p w14:paraId="1C35611E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[Unit]</w:t>
      </w:r>
    </w:p>
    <w:p w14:paraId="297976ED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Description=Prometheus</w:t>
      </w:r>
    </w:p>
    <w:p w14:paraId="6E130ED7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Wants=network-online.target</w:t>
      </w:r>
    </w:p>
    <w:p w14:paraId="1FB4C95D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After=network-online.target</w:t>
      </w:r>
    </w:p>
    <w:p w14:paraId="78555098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</w:p>
    <w:p w14:paraId="14D59DDE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[Service]</w:t>
      </w:r>
    </w:p>
    <w:p w14:paraId="08FD57CB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User=prometheus</w:t>
      </w:r>
    </w:p>
    <w:p w14:paraId="43C96264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Group=prometheus</w:t>
      </w:r>
    </w:p>
    <w:p w14:paraId="01F0EE41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Type=simple</w:t>
      </w:r>
    </w:p>
    <w:p w14:paraId="3F1ED966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ExecStart=/usr/local/bin/prometheus --</w:t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ab/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config.file=/etc/prometheus/prometheus.yml --</w:t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ab/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storage.tsdb.path=/var/lib/prometheus/ --</w:t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ab/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web.console.templates=/etc/prometheus/consoles --</w:t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ab/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web.console.libraries=/etc/prometheus/console_libraries</w:t>
      </w:r>
    </w:p>
    <w:p w14:paraId="53F4D722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Restart=always</w:t>
      </w:r>
    </w:p>
    <w:p w14:paraId="721908ED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</w:p>
    <w:p w14:paraId="37EBDFE4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[Install]</w:t>
      </w:r>
    </w:p>
    <w:p w14:paraId="665FA84D">
      <w:pPr>
        <w:keepNext w:val="0"/>
        <w:keepLines w:val="0"/>
        <w:widowControl/>
        <w:suppressLineNumbers w:val="0"/>
        <w:bidi w:val="0"/>
        <w:ind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>WantedBy=multi-user.target</w:t>
      </w:r>
    </w:p>
    <w:p w14:paraId="2DEB6B3D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E32E8C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221865"/>
            <wp:effectExtent l="9525" t="9525" r="17145" b="1651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C98AD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</w:rPr>
        <w:t>Reload systemd and start Prometheus:</w:t>
      </w:r>
    </w:p>
    <w:p w14:paraId="129BD3A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systemctl daemon-reload</w:t>
      </w:r>
    </w:p>
    <w:p w14:paraId="66F58622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systemctl enable prometheus</w:t>
      </w:r>
    </w:p>
    <w:p w14:paraId="0BC7B2DE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systemctl start prometheus</w:t>
      </w:r>
    </w:p>
    <w:p w14:paraId="7981D37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51047073">
      <w:pPr>
        <w:pStyle w:val="4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28"/>
          <w:szCs w:val="28"/>
        </w:rPr>
      </w:pPr>
    </w:p>
    <w:p w14:paraId="1B117234">
      <w:pPr>
        <w:pStyle w:val="4"/>
        <w:keepNext w:val="0"/>
        <w:keepLines w:val="0"/>
        <w:widowControl/>
        <w:suppressLineNumbers w:val="0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5. Verify the Installation</w:t>
      </w:r>
    </w:p>
    <w:p w14:paraId="5F05F9C8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/>
        </w:rPr>
        <w:t>sudo systemctl status prometheus</w:t>
      </w:r>
    </w:p>
    <w:p w14:paraId="034E2AFC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00AED996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075180"/>
            <wp:effectExtent l="0" t="0" r="7620" b="127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8B0">
      <w:pPr>
        <w:rPr>
          <w:rFonts w:hint="default" w:ascii="Cambria" w:hAnsi="Cambria" w:cs="Cambria"/>
          <w:sz w:val="28"/>
          <w:szCs w:val="28"/>
        </w:rPr>
      </w:pPr>
    </w:p>
    <w:p w14:paraId="5B18AA6B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sz w:val="28"/>
          <w:szCs w:val="28"/>
        </w:rPr>
        <w:t xml:space="preserve">Check Prometheus at </w:t>
      </w:r>
      <w:r>
        <w:rPr>
          <w:rStyle w:val="10"/>
          <w:rFonts w:hint="default" w:ascii="Cambria" w:hAnsi="Cambria" w:eastAsia="SimSun" w:cs="Cambria"/>
          <w:sz w:val="28"/>
          <w:szCs w:val="28"/>
        </w:rPr>
        <w:t>http://&lt;server-ip&gt;:9090</w:t>
      </w:r>
      <w:r>
        <w:rPr>
          <w:rFonts w:hint="default" w:ascii="Cambria" w:hAnsi="Cambria" w:eastAsia="SimSun" w:cs="Cambria"/>
          <w:sz w:val="28"/>
          <w:szCs w:val="28"/>
        </w:rPr>
        <w:t xml:space="preserve"> in your browser.</w:t>
      </w:r>
    </w:p>
    <w:p w14:paraId="3E8F2269">
      <w:pP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</w:pPr>
    </w:p>
    <w:p w14:paraId="551CADA7">
      <w:pP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  <w:fldChar w:fldCharType="begin"/>
      </w:r>
      <w: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  <w:instrText xml:space="preserve"> HYPERLINK "http://3.108.60.92:9090" </w:instrText>
      </w:r>
      <w: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  <w:fldChar w:fldCharType="separate"/>
      </w:r>
      <w:r>
        <w:rPr>
          <w:rStyle w:val="12"/>
          <w:rFonts w:hint="default" w:ascii="Cambria" w:hAnsi="Cambria" w:eastAsia="SimSun" w:cs="Cambria"/>
          <w:sz w:val="28"/>
          <w:szCs w:val="28"/>
        </w:rPr>
        <w:t>http://34.235.126.69:9090</w:t>
      </w:r>
      <w: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  <w:fldChar w:fldCharType="end"/>
      </w:r>
    </w:p>
    <w:p w14:paraId="77120A67">
      <w:pP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</w:pPr>
    </w:p>
    <w:p w14:paraId="42F352A3">
      <w:pP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569210"/>
            <wp:effectExtent l="9525" t="9525" r="17145" b="1206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9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302A9">
      <w:pPr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</w:pPr>
    </w:p>
    <w:p w14:paraId="2D04F9CB">
      <w:pPr>
        <w:pStyle w:val="5"/>
        <w:keepNext w:val="0"/>
        <w:keepLines w:val="0"/>
        <w:widowControl/>
        <w:suppressLineNumbers w:val="0"/>
        <w:rPr>
          <w:rStyle w:val="10"/>
          <w:rFonts w:hint="default" w:ascii="Cambria" w:hAnsi="Cambria" w:eastAsia="SimSun" w:cs="Cambria"/>
          <w:color w:val="0000FF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green"/>
        </w:rPr>
        <w:t>Node Exporter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highlight w:val="green"/>
          <w:lang w:val="en-US"/>
        </w:rPr>
        <w:t>Setup</w:t>
      </w:r>
    </w:p>
    <w:p w14:paraId="6DB5536F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1. Download Node Exporter</w:t>
      </w:r>
    </w:p>
    <w:p w14:paraId="79E11266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Get the latest release of Node Exporter:</w:t>
      </w:r>
      <w:r>
        <w:rPr>
          <w:rFonts w:hint="default" w:ascii="Cambria" w:hAnsi="Cambria" w:cs="Cambria"/>
          <w:sz w:val="28"/>
          <w:szCs w:val="28"/>
        </w:rPr>
        <w:t xml:space="preserve"> Visit the </w:t>
      </w:r>
      <w:r>
        <w:rPr>
          <w:rFonts w:hint="default" w:ascii="Cambria" w:hAnsi="Cambria" w:cs="Cambria"/>
          <w:sz w:val="28"/>
          <w:szCs w:val="28"/>
        </w:rPr>
        <w:fldChar w:fldCharType="begin"/>
      </w:r>
      <w:r>
        <w:rPr>
          <w:rFonts w:hint="default" w:ascii="Cambria" w:hAnsi="Cambria" w:cs="Cambria"/>
          <w:sz w:val="28"/>
          <w:szCs w:val="28"/>
        </w:rPr>
        <w:instrText xml:space="preserve"> HYPERLINK "https://github.com/prometheus/node_exporter/releases" \t "_new" </w:instrText>
      </w:r>
      <w:r>
        <w:rPr>
          <w:rFonts w:hint="default" w:ascii="Cambria" w:hAnsi="Cambria" w:cs="Cambria"/>
          <w:sz w:val="28"/>
          <w:szCs w:val="28"/>
        </w:rPr>
        <w:fldChar w:fldCharType="separate"/>
      </w:r>
      <w:r>
        <w:rPr>
          <w:rStyle w:val="12"/>
          <w:rFonts w:hint="default" w:ascii="Cambria" w:hAnsi="Cambria" w:cs="Cambria"/>
          <w:sz w:val="28"/>
          <w:szCs w:val="28"/>
        </w:rPr>
        <w:t>Node Exporter GitHub Releases page</w:t>
      </w:r>
      <w:r>
        <w:rPr>
          <w:rFonts w:hint="default" w:ascii="Cambria" w:hAnsi="Cambria" w:cs="Cambria"/>
          <w:sz w:val="28"/>
          <w:szCs w:val="28"/>
        </w:rPr>
        <w:fldChar w:fldCharType="end"/>
      </w:r>
      <w:r>
        <w:rPr>
          <w:rFonts w:hint="default" w:ascii="Cambria" w:hAnsi="Cambria" w:cs="Cambria"/>
          <w:sz w:val="28"/>
          <w:szCs w:val="28"/>
        </w:rPr>
        <w:t xml:space="preserve"> to find the latest version.</w:t>
      </w:r>
    </w:p>
    <w:p w14:paraId="61FEDA1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Download the latest Node Exporter tarball:</w:t>
      </w:r>
      <w:r>
        <w:rPr>
          <w:rFonts w:hint="default" w:ascii="Cambria" w:hAnsi="Cambria" w:cs="Cambria"/>
          <w:sz w:val="28"/>
          <w:szCs w:val="28"/>
        </w:rPr>
        <w:t xml:space="preserve"> Replace </w:t>
      </w:r>
      <w:r>
        <w:rPr>
          <w:rStyle w:val="10"/>
          <w:rFonts w:hint="default" w:ascii="Cambria" w:hAnsi="Cambria" w:cs="Cambria"/>
          <w:sz w:val="28"/>
          <w:szCs w:val="28"/>
        </w:rPr>
        <w:t>&lt;version&gt;</w:t>
      </w:r>
      <w:r>
        <w:rPr>
          <w:rFonts w:hint="default" w:ascii="Cambria" w:hAnsi="Cambria" w:cs="Cambria"/>
          <w:sz w:val="28"/>
          <w:szCs w:val="28"/>
        </w:rPr>
        <w:t xml:space="preserve"> with the desired version (e.g., </w:t>
      </w:r>
      <w:r>
        <w:rPr>
          <w:rStyle w:val="10"/>
          <w:rFonts w:hint="default" w:ascii="Cambria" w:hAnsi="Cambria" w:cs="Cambria"/>
          <w:sz w:val="28"/>
          <w:szCs w:val="28"/>
        </w:rPr>
        <w:t>1.6.1</w:t>
      </w:r>
      <w:r>
        <w:rPr>
          <w:rFonts w:hint="default" w:ascii="Cambria" w:hAnsi="Cambria" w:cs="Cambria"/>
          <w:sz w:val="28"/>
          <w:szCs w:val="28"/>
        </w:rPr>
        <w:t>).</w:t>
      </w:r>
    </w:p>
    <w:p w14:paraId="312CFB7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Style w:val="10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 xml:space="preserve">wget </w:t>
      </w:r>
      <w:r>
        <w:rPr>
          <w:rStyle w:val="10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Style w:val="10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"https://github.com/prometheus/node_exporter/releases/download/v&lt;version&gt;/node_exporter-&lt;version&gt;.linux-amd64.tar.gz" </w:instrText>
      </w:r>
      <w:r>
        <w:rPr>
          <w:rStyle w:val="10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2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https://github.com/prometheus/node_exporter/releases/download/v&lt;version&gt;/node_exporter-&lt;version&gt;.linux-amd64.tar.gz</w:t>
      </w:r>
      <w:r>
        <w:rPr>
          <w:rStyle w:val="10"/>
          <w:rFonts w:hint="default" w:ascii="Cambria" w:hAnsi="Cambria" w:eastAsia="SimSun" w:cs="Cambria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</w:p>
    <w:p w14:paraId="62BC149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34D0947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t xml:space="preserve">wget 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fldChar w:fldCharType="begin"/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instrText xml:space="preserve"> HYPERLINK "https://github.com/prometheus/node_exporter/releases/download/v1.8.2/node_exporter-1.8.2.linux-amd64.tar.gz" </w:instrTex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fldChar w:fldCharType="separate"/>
      </w:r>
      <w:r>
        <w:rPr>
          <w:rStyle w:val="12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t>https://github.com/prometheus/node_exporter/releases/download/v1.8.2/node_exporter-1.8.2.linux-amd64.tar.gz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fldChar w:fldCharType="end"/>
      </w:r>
    </w:p>
    <w:p w14:paraId="5535F14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</w:p>
    <w:p w14:paraId="3FD82FA6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Extract the tarball:</w:t>
      </w:r>
    </w:p>
    <w:p w14:paraId="6E069162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tar -xvzf node_exporter-&lt;version&gt;.linux-amd64.tar.gz</w:t>
      </w:r>
    </w:p>
    <w:p w14:paraId="19B5C398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5057D41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tar -xvzf node_exporter-1.8.2.linux-amd64.tar.gz</w:t>
      </w:r>
    </w:p>
    <w:p w14:paraId="03CD48AD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Move the binary to </w:t>
      </w:r>
      <w:r>
        <w:rPr>
          <w:rStyle w:val="10"/>
          <w:rFonts w:hint="default" w:ascii="Cambria" w:hAnsi="Cambria" w:cs="Cambria"/>
          <w:sz w:val="28"/>
          <w:szCs w:val="28"/>
        </w:rPr>
        <w:t>/usr/local/bin</w:t>
      </w:r>
      <w:r>
        <w:rPr>
          <w:rStyle w:val="14"/>
          <w:rFonts w:hint="default" w:ascii="Cambria" w:hAnsi="Cambria" w:cs="Cambria"/>
          <w:sz w:val="28"/>
          <w:szCs w:val="28"/>
        </w:rPr>
        <w:t>:</w:t>
      </w:r>
    </w:p>
    <w:p w14:paraId="58181B5D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sudo </w:t>
      </w: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mv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node_exporter-&lt;version&gt;.linux-amd64/node_exporter /usr/local/bin/</w:t>
      </w:r>
    </w:p>
    <w:p w14:paraId="5E37B1EF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0E01ED2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mv node_exporter /usr/local/bin/</w:t>
      </w:r>
    </w:p>
    <w:p w14:paraId="3DA7BB17">
      <w:pPr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44341C68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2. Create a Node Exporter User</w:t>
      </w:r>
    </w:p>
    <w:p w14:paraId="2B09D72E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For security, create a dedicated user without shell access:</w:t>
      </w:r>
    </w:p>
    <w:p w14:paraId="435F0401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useradd --no-create-home --shell /usr/sbin/nologin node_exporter</w:t>
      </w:r>
    </w:p>
    <w:p w14:paraId="0BDB8CB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4C557633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5420" cy="2329180"/>
            <wp:effectExtent l="0" t="0" r="11430" b="1397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6D77">
      <w:pPr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451FE0CA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3. Set Up a Systemd Service</w:t>
      </w:r>
    </w:p>
    <w:p w14:paraId="6680E7FE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Create a systemd service file for Node Exporter:</w:t>
      </w:r>
    </w:p>
    <w:p w14:paraId="40D56F72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nano /etc/systemd/system/node_exporter.service</w:t>
      </w:r>
    </w:p>
    <w:p w14:paraId="6AA4D6B7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Add the following content:</w:t>
      </w:r>
    </w:p>
    <w:p w14:paraId="3B058013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[Unit]</w:t>
      </w:r>
    </w:p>
    <w:p w14:paraId="4CDAF21C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Description=Node Exporter</w:t>
      </w:r>
    </w:p>
    <w:p w14:paraId="0F2D7D32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Wants=network-online.target</w:t>
      </w:r>
    </w:p>
    <w:p w14:paraId="7212184E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After=network-online.target</w:t>
      </w:r>
    </w:p>
    <w:p w14:paraId="52D1CA8A">
      <w:pPr>
        <w:keepNext w:val="0"/>
        <w:keepLines w:val="0"/>
        <w:widowControl/>
        <w:suppressLineNumbers w:val="0"/>
        <w:bidi w:val="0"/>
        <w:ind w:left="72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</w:p>
    <w:p w14:paraId="1C775EFD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[Service]</w:t>
      </w:r>
    </w:p>
    <w:p w14:paraId="015EC47A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User=node_exporter</w:t>
      </w:r>
    </w:p>
    <w:p w14:paraId="19C8F7A2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Group=node_exporter</w:t>
      </w:r>
    </w:p>
    <w:p w14:paraId="5EABF700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Type=simple</w:t>
      </w:r>
    </w:p>
    <w:p w14:paraId="3A673766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ExecStart=/usr/local/bin/node_exporter</w:t>
      </w:r>
    </w:p>
    <w:p w14:paraId="39BFFF22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Restart=always</w:t>
      </w:r>
    </w:p>
    <w:p w14:paraId="7C16981B">
      <w:pPr>
        <w:keepNext w:val="0"/>
        <w:keepLines w:val="0"/>
        <w:widowControl/>
        <w:suppressLineNumbers w:val="0"/>
        <w:bidi w:val="0"/>
        <w:ind w:left="72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</w:p>
    <w:p w14:paraId="49B321FC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[Install]</w:t>
      </w:r>
    </w:p>
    <w:p w14:paraId="6E5EAE3D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>WantedBy=multi-user.target</w:t>
      </w:r>
    </w:p>
    <w:p w14:paraId="57801465">
      <w:pPr>
        <w:keepNext w:val="0"/>
        <w:keepLines w:val="0"/>
        <w:widowControl/>
        <w:suppressLineNumbers w:val="0"/>
        <w:bidi w:val="0"/>
        <w:ind w:left="72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70478C26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72405" cy="2212340"/>
            <wp:effectExtent l="0" t="0" r="4445" b="1651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FB57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Reload the systemd daemon:</w:t>
      </w:r>
    </w:p>
    <w:p w14:paraId="3A8C41DF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daemon-reload</w:t>
      </w:r>
    </w:p>
    <w:p w14:paraId="44E99B0F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Enable and start Node Exporter:</w:t>
      </w:r>
    </w:p>
    <w:p w14:paraId="7D6BE83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systemctl </w:t>
      </w:r>
      <w:r>
        <w:rPr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enable</w:t>
      </w: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 node_exporter</w:t>
      </w:r>
    </w:p>
    <w:p w14:paraId="06126482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start node_exporter</w:t>
      </w:r>
    </w:p>
    <w:p w14:paraId="667F381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Verify the service is running:</w:t>
      </w:r>
    </w:p>
    <w:p w14:paraId="5937C1A0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status node_exporter</w:t>
      </w:r>
    </w:p>
    <w:p w14:paraId="497B8157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6055" cy="2254885"/>
            <wp:effectExtent l="0" t="0" r="10795" b="12065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1297">
      <w:pPr>
        <w:pStyle w:val="4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4. Configure Prometheus to Scrape Node Exporter</w:t>
      </w:r>
    </w:p>
    <w:p w14:paraId="048A1635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Edit the Prometheus configuration file:</w:t>
      </w:r>
    </w:p>
    <w:p w14:paraId="53D8050F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nano /etc/prometheus/prometheus.yml</w:t>
      </w:r>
    </w:p>
    <w:p w14:paraId="39CC2E70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 xml:space="preserve">Add the Node Exporter job under </w:t>
      </w:r>
      <w:r>
        <w:rPr>
          <w:rStyle w:val="10"/>
          <w:rFonts w:hint="default" w:ascii="Cambria" w:hAnsi="Cambria" w:cs="Cambria"/>
          <w:sz w:val="28"/>
          <w:szCs w:val="28"/>
        </w:rPr>
        <w:t>scrape_configs</w:t>
      </w:r>
      <w:r>
        <w:rPr>
          <w:rStyle w:val="14"/>
          <w:rFonts w:hint="default" w:ascii="Cambria" w:hAnsi="Cambria" w:cs="Cambria"/>
          <w:sz w:val="28"/>
          <w:szCs w:val="28"/>
        </w:rPr>
        <w:t>:</w:t>
      </w:r>
    </w:p>
    <w:p w14:paraId="03FA9464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 w:bidi="ar"/>
        </w:rPr>
        <w:t xml:space="preserve">  </w:t>
      </w: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 xml:space="preserve">  - job_name: 'node_exporter'</w:t>
      </w:r>
    </w:p>
    <w:p w14:paraId="5443990A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 xml:space="preserve">      scrape_interval: 5s    # Scrape this job every 5 seconds</w:t>
      </w:r>
    </w:p>
    <w:p w14:paraId="3C3D72A3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 xml:space="preserve">      static_configs:</w:t>
      </w:r>
    </w:p>
    <w:p w14:paraId="52AA4BA3">
      <w:pPr>
        <w:keepNext w:val="0"/>
        <w:keepLines w:val="0"/>
        <w:widowControl/>
        <w:suppressLineNumbers w:val="0"/>
        <w:bidi w:val="0"/>
        <w:ind w:left="720" w:leftChars="0" w:firstLine="720" w:firstLineChars="0"/>
        <w:jc w:val="left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FF0000"/>
          <w:kern w:val="0"/>
          <w:sz w:val="28"/>
          <w:szCs w:val="28"/>
          <w:lang w:val="en-US" w:eastAsia="zh-CN"/>
        </w:rPr>
        <w:t xml:space="preserve">        - targets: ['34.235.126.69:9100']</w:t>
      </w:r>
    </w:p>
    <w:p w14:paraId="1A5FF3E3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Replace </w:t>
      </w:r>
      <w:r>
        <w:rPr>
          <w:rStyle w:val="10"/>
          <w:rFonts w:hint="default" w:ascii="Cambria" w:hAnsi="Cambria" w:cs="Cambria"/>
          <w:sz w:val="28"/>
          <w:szCs w:val="28"/>
        </w:rPr>
        <w:t>&lt;node_exporter_host&gt;</w:t>
      </w:r>
      <w:r>
        <w:rPr>
          <w:rFonts w:hint="default" w:ascii="Cambria" w:hAnsi="Cambria" w:cs="Cambria"/>
          <w:sz w:val="28"/>
          <w:szCs w:val="28"/>
        </w:rPr>
        <w:t xml:space="preserve"> with the server's IP or hostname where Node Exporter is running.</w:t>
      </w:r>
    </w:p>
    <w:p w14:paraId="297199F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303145"/>
            <wp:effectExtent l="0" t="0" r="7620" b="1905"/>
            <wp:docPr id="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ADE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Re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>start</w:t>
      </w:r>
      <w:r>
        <w:rPr>
          <w:rStyle w:val="14"/>
          <w:rFonts w:hint="default" w:ascii="Cambria" w:hAnsi="Cambria" w:cs="Cambria"/>
          <w:sz w:val="28"/>
          <w:szCs w:val="28"/>
        </w:rPr>
        <w:t xml:space="preserve"> Prometheus:</w:t>
      </w:r>
    </w:p>
    <w:p w14:paraId="4318C2C0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restart prometheus</w:t>
      </w:r>
    </w:p>
    <w:p w14:paraId="02C40009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5. Verify Node Exporter Integration</w:t>
      </w:r>
    </w:p>
    <w:p w14:paraId="4ADBFAAB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Access Node Exporter metrics:</w:t>
      </w:r>
      <w:r>
        <w:rPr>
          <w:rFonts w:hint="default" w:ascii="Cambria" w:hAnsi="Cambria" w:cs="Cambria"/>
          <w:sz w:val="28"/>
          <w:szCs w:val="28"/>
        </w:rPr>
        <w:t xml:space="preserve"> Open your browser and visit:</w:t>
      </w:r>
    </w:p>
    <w:p w14:paraId="12B57309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begin"/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instrText xml:space="preserve"> HYPERLINK "http://&lt;server_ip&gt;:9100/metrics" </w:instrTex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12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http://&lt;server_ip&gt;:9100/metrics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end"/>
      </w:r>
    </w:p>
    <w:p w14:paraId="7E1F82EA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3501A62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fldChar w:fldCharType="begin"/>
      </w: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instrText xml:space="preserve"> HYPERLINK "http://34.235.126.69:9100" </w:instrText>
      </w: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fldChar w:fldCharType="separate"/>
      </w:r>
      <w:r>
        <w:rPr>
          <w:rStyle w:val="12"/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t>http://34.235.126.69:9100</w:t>
      </w: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/>
        </w:rPr>
        <w:fldChar w:fldCharType="end"/>
      </w:r>
    </w:p>
    <w:p w14:paraId="7ACA6CF9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800350"/>
            <wp:effectExtent l="0" t="0" r="7620" b="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CCE2E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Check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 xml:space="preserve"> node exporter setup</w:t>
      </w:r>
      <w:r>
        <w:rPr>
          <w:rStyle w:val="14"/>
          <w:rFonts w:hint="default" w:ascii="Cambria" w:hAnsi="Cambria" w:cs="Cambria"/>
          <w:sz w:val="28"/>
          <w:szCs w:val="28"/>
        </w:rPr>
        <w:t xml:space="preserve"> in Prometheus:</w:t>
      </w:r>
      <w:r>
        <w:rPr>
          <w:rFonts w:hint="default" w:ascii="Cambria" w:hAnsi="Cambria" w:cs="Cambria"/>
          <w:sz w:val="28"/>
          <w:szCs w:val="28"/>
        </w:rPr>
        <w:t xml:space="preserve"> </w:t>
      </w:r>
    </w:p>
    <w:p w14:paraId="083ADC31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Open Prometheus at </w:t>
      </w:r>
      <w:r>
        <w:rPr>
          <w:rStyle w:val="10"/>
          <w:rFonts w:hint="default" w:ascii="Cambria" w:hAnsi="Cambria" w:cs="Cambria"/>
          <w:color w:val="2E75B6" w:themeColor="accent1" w:themeShade="BF"/>
          <w:sz w:val="28"/>
          <w:szCs w:val="28"/>
        </w:rPr>
        <w:t>http://&lt;prometheus_ip&gt;:9090</w:t>
      </w:r>
      <w:r>
        <w:rPr>
          <w:rFonts w:hint="default" w:ascii="Cambria" w:hAnsi="Cambria" w:cs="Cambria"/>
          <w:sz w:val="28"/>
          <w:szCs w:val="28"/>
        </w:rPr>
        <w:t xml:space="preserve">, go to </w:t>
      </w:r>
      <w:r>
        <w:rPr>
          <w:rStyle w:val="14"/>
          <w:rFonts w:hint="default" w:ascii="Cambria" w:hAnsi="Cambria" w:cs="Cambria"/>
          <w:sz w:val="28"/>
          <w:szCs w:val="28"/>
        </w:rPr>
        <w:t>Status &gt; Targets</w:t>
      </w:r>
      <w:r>
        <w:rPr>
          <w:rFonts w:hint="default" w:ascii="Cambria" w:hAnsi="Cambria" w:cs="Cambria"/>
          <w:sz w:val="28"/>
          <w:szCs w:val="28"/>
        </w:rPr>
        <w:t>, and ensure the Node Exporter job is listed and up.</w:t>
      </w:r>
    </w:p>
    <w:p w14:paraId="13CCA21C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fldChar w:fldCharType="begin"/>
      </w:r>
      <w:r>
        <w:rPr>
          <w:rFonts w:hint="default" w:ascii="Cambria" w:hAnsi="Cambria" w:cs="Cambria"/>
          <w:sz w:val="28"/>
          <w:szCs w:val="28"/>
        </w:rPr>
        <w:instrText xml:space="preserve"> HYPERLINK "http://34.235.126.69:9090/targets" </w:instrText>
      </w:r>
      <w:r>
        <w:rPr>
          <w:rFonts w:hint="default" w:ascii="Cambria" w:hAnsi="Cambria" w:cs="Cambria"/>
          <w:sz w:val="28"/>
          <w:szCs w:val="28"/>
        </w:rPr>
        <w:fldChar w:fldCharType="separate"/>
      </w:r>
      <w:r>
        <w:rPr>
          <w:rStyle w:val="12"/>
          <w:rFonts w:hint="default" w:ascii="Cambria" w:hAnsi="Cambria" w:cs="Cambria"/>
          <w:sz w:val="28"/>
          <w:szCs w:val="28"/>
        </w:rPr>
        <w:t>http://34.235.126.69:9090/targets</w:t>
      </w:r>
      <w:r>
        <w:rPr>
          <w:rFonts w:hint="default" w:ascii="Cambria" w:hAnsi="Cambria" w:cs="Cambria"/>
          <w:sz w:val="28"/>
          <w:szCs w:val="28"/>
        </w:rPr>
        <w:fldChar w:fldCharType="end"/>
      </w:r>
    </w:p>
    <w:p w14:paraId="11BF3380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092325"/>
            <wp:effectExtent l="9525" t="9525" r="17145" b="1270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9D5FE">
      <w:pPr>
        <w:rPr>
          <w:rFonts w:hint="default" w:ascii="Cambria" w:hAnsi="Cambria" w:eastAsia="SimSun" w:cs="Cambria"/>
          <w:sz w:val="28"/>
          <w:szCs w:val="28"/>
        </w:rPr>
      </w:pPr>
      <w:r>
        <w:rPr>
          <w:rFonts w:hint="default" w:ascii="Cambria" w:hAnsi="Cambria" w:eastAsia="SimSun" w:cs="Cambria"/>
          <w:sz w:val="28"/>
          <w:szCs w:val="28"/>
        </w:rPr>
        <w:t>This setup ensures Node Exporter is installed, runs securely, and integrates with Prometheus.</w:t>
      </w:r>
    </w:p>
    <w:p w14:paraId="54F80024">
      <w:pPr>
        <w:rPr>
          <w:rFonts w:hint="default" w:ascii="Cambria" w:hAnsi="Cambria" w:eastAsia="SimSun" w:cs="Cambria"/>
          <w:sz w:val="28"/>
          <w:szCs w:val="28"/>
        </w:rPr>
      </w:pPr>
    </w:p>
    <w:p w14:paraId="08F53D0F">
      <w:pPr>
        <w:rPr>
          <w:rFonts w:hint="default" w:ascii="Cambria" w:hAnsi="Cambria" w:eastAsia="SimSun" w:cs="Cambria"/>
          <w:sz w:val="28"/>
          <w:szCs w:val="28"/>
          <w:lang w:val="en-US"/>
        </w:rPr>
      </w:pPr>
      <w:r>
        <w:rPr>
          <w:rFonts w:hint="default" w:ascii="Cambria" w:hAnsi="Cambria" w:eastAsia="SimSun" w:cs="Cambria"/>
          <w:sz w:val="28"/>
          <w:szCs w:val="28"/>
          <w:highlight w:val="green"/>
          <w:lang w:val="en-US"/>
        </w:rPr>
        <w:t>Grafana installation:</w:t>
      </w:r>
    </w:p>
    <w:p w14:paraId="67482E1F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1: Download and Add the Grafana GPG Key</w:t>
      </w:r>
    </w:p>
    <w:p w14:paraId="787C6A18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Open your terminal.</w:t>
      </w:r>
    </w:p>
    <w:p w14:paraId="030D18D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Download the Grafana GPG key and add it to your APT keyring:</w:t>
      </w:r>
    </w:p>
    <w:p w14:paraId="7DCE15DC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wget -q -O - https://packages.grafana.com/gpg.key | sudo apt-key add -</w:t>
      </w:r>
    </w:p>
    <w:p w14:paraId="13264524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2: Add the Grafana Repository to APT Sources</w:t>
      </w:r>
    </w:p>
    <w:p w14:paraId="218937F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the Grafana repository to your system’s APT sources:</w:t>
      </w:r>
    </w:p>
    <w:p w14:paraId="23280652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add-apt-repository </w:t>
      </w:r>
      <w:r>
        <w:rPr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"deb https://packages.grafana.com/oss/deb stable main"</w:t>
      </w:r>
    </w:p>
    <w:p w14:paraId="489BD8A1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3: Refresh the APT Cache</w:t>
      </w:r>
    </w:p>
    <w:p w14:paraId="5B62B81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Update your package list to include the newly added Grafana repository:</w:t>
      </w:r>
    </w:p>
    <w:p w14:paraId="27FB9441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apt update</w:t>
      </w:r>
    </w:p>
    <w:p w14:paraId="00A5D4B6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4: Install Grafana</w:t>
      </w:r>
    </w:p>
    <w:p w14:paraId="125AFE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Now, you can install Grafana by running:</w:t>
      </w:r>
    </w:p>
    <w:p w14:paraId="628F1A44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apt install grafana</w:t>
      </w:r>
    </w:p>
    <w:p w14:paraId="43ECD882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5: Start the Grafana Server</w:t>
      </w:r>
    </w:p>
    <w:p w14:paraId="20E26AA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Once Grafana is installed, start the Grafana service:</w:t>
      </w:r>
    </w:p>
    <w:p w14:paraId="331A2618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start grafana-server</w:t>
      </w:r>
    </w:p>
    <w:p w14:paraId="1590316C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6: Verify Grafana is Running</w:t>
      </w:r>
    </w:p>
    <w:p w14:paraId="4DA4DA0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Check the status of the Grafana service to ensure it is running properly:</w:t>
      </w:r>
    </w:p>
    <w:p w14:paraId="4FA5F704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status grafana-server</w:t>
      </w:r>
    </w:p>
    <w:p w14:paraId="1CC84F9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7960" cy="2046605"/>
            <wp:effectExtent l="0" t="0" r="8890" b="10795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4497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7: Enable Grafana to Start on Boot</w:t>
      </w:r>
    </w:p>
    <w:p w14:paraId="1938924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To ensure Grafana starts automatically when the server boots up, run:</w:t>
      </w:r>
    </w:p>
    <w:p w14:paraId="52345B8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systemctl </w:t>
      </w:r>
      <w:r>
        <w:rPr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enable</w:t>
      </w:r>
      <w:r>
        <w:rPr>
          <w:rStyle w:val="10"/>
          <w:rFonts w:hint="default" w:ascii="Cambria" w:hAnsi="Cambria" w:eastAsia="SimSun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 grafana-server</w:t>
      </w:r>
    </w:p>
    <w:p w14:paraId="1AD413B9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8: Access Grafana in Browser</w:t>
      </w:r>
    </w:p>
    <w:p w14:paraId="6F73EE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Open a web browser and navigate to:</w:t>
      </w:r>
    </w:p>
    <w:p w14:paraId="484637F4">
      <w:pPr>
        <w:keepNext w:val="0"/>
        <w:keepLines w:val="0"/>
        <w:widowControl/>
        <w:suppressLineNumbers w:val="0"/>
        <w:bidi w:val="0"/>
        <w:jc w:val="left"/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begin"/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instrText xml:space="preserve"> HYPERLINK "http://&lt;instance_ip&gt;:3000" </w:instrTex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12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http://&lt;instance_ip&gt;:3000</w:t>
      </w:r>
      <w:r>
        <w:rPr>
          <w:rStyle w:val="10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end"/>
      </w:r>
    </w:p>
    <w:p w14:paraId="04B6184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Replace </w:t>
      </w:r>
      <w:r>
        <w:rPr>
          <w:rStyle w:val="10"/>
          <w:rFonts w:hint="default" w:ascii="Cambria" w:hAnsi="Cambria" w:cs="Cambria"/>
          <w:sz w:val="28"/>
          <w:szCs w:val="28"/>
        </w:rPr>
        <w:t>&lt;instance_ip&gt;</w:t>
      </w:r>
      <w:r>
        <w:rPr>
          <w:rFonts w:hint="default" w:ascii="Cambria" w:hAnsi="Cambria" w:cs="Cambria"/>
          <w:sz w:val="28"/>
          <w:szCs w:val="28"/>
        </w:rPr>
        <w:t xml:space="preserve"> with the IP address of your server.</w:t>
      </w:r>
    </w:p>
    <w:p w14:paraId="3D76CBBF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fldChar w:fldCharType="begin"/>
      </w:r>
      <w:r>
        <w:rPr>
          <w:rFonts w:hint="default" w:ascii="Cambria" w:hAnsi="Cambria" w:cs="Cambria"/>
          <w:sz w:val="28"/>
          <w:szCs w:val="28"/>
        </w:rPr>
        <w:instrText xml:space="preserve"> HYPERLINK "http://34.235.126.69:3000" </w:instrText>
      </w:r>
      <w:r>
        <w:rPr>
          <w:rFonts w:hint="default" w:ascii="Cambria" w:hAnsi="Cambria" w:cs="Cambria"/>
          <w:sz w:val="28"/>
          <w:szCs w:val="28"/>
        </w:rPr>
        <w:fldChar w:fldCharType="separate"/>
      </w:r>
      <w:r>
        <w:rPr>
          <w:rStyle w:val="12"/>
          <w:rFonts w:hint="default" w:ascii="Cambria" w:hAnsi="Cambria" w:cs="Cambria"/>
          <w:sz w:val="28"/>
          <w:szCs w:val="28"/>
        </w:rPr>
        <w:t>http://34.235.126.69:3000</w:t>
      </w:r>
      <w:r>
        <w:rPr>
          <w:rFonts w:hint="default" w:ascii="Cambria" w:hAnsi="Cambria" w:cs="Cambria"/>
          <w:sz w:val="28"/>
          <w:szCs w:val="28"/>
        </w:rPr>
        <w:fldChar w:fldCharType="end"/>
      </w:r>
    </w:p>
    <w:p w14:paraId="1B32BA75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297EDA54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592070"/>
            <wp:effectExtent l="9525" t="9525" r="17145" b="27305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6A365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Step 9: Default Login Credentials</w:t>
      </w:r>
    </w:p>
    <w:p w14:paraId="058F942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Use the default login credentials:</w:t>
      </w:r>
    </w:p>
    <w:p w14:paraId="5F9BF8E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Username</w:t>
      </w:r>
      <w:r>
        <w:rPr>
          <w:rFonts w:hint="default" w:ascii="Cambria" w:hAnsi="Cambria" w:cs="Cambria"/>
          <w:sz w:val="28"/>
          <w:szCs w:val="28"/>
        </w:rPr>
        <w:t xml:space="preserve">: </w:t>
      </w:r>
      <w:r>
        <w:rPr>
          <w:rStyle w:val="10"/>
          <w:rFonts w:hint="default" w:ascii="Cambria" w:hAnsi="Cambria" w:cs="Cambria"/>
          <w:sz w:val="28"/>
          <w:szCs w:val="28"/>
        </w:rPr>
        <w:t>admin</w:t>
      </w:r>
    </w:p>
    <w:p w14:paraId="3BD1423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Password</w:t>
      </w:r>
      <w:r>
        <w:rPr>
          <w:rFonts w:hint="default" w:ascii="Cambria" w:hAnsi="Cambria" w:cs="Cambria"/>
          <w:sz w:val="28"/>
          <w:szCs w:val="28"/>
        </w:rPr>
        <w:t xml:space="preserve">: </w:t>
      </w:r>
      <w:r>
        <w:rPr>
          <w:rStyle w:val="10"/>
          <w:rFonts w:hint="default" w:ascii="Cambria" w:hAnsi="Cambria" w:cs="Cambria"/>
          <w:sz w:val="28"/>
          <w:szCs w:val="28"/>
        </w:rPr>
        <w:t>admin</w:t>
      </w:r>
    </w:p>
    <w:p w14:paraId="3E3F345A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Once logged in, you will be prompted to change the default password.</w:t>
      </w:r>
    </w:p>
    <w:p w14:paraId="3E41002A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That’s it! You should now have Grafana installed and accessible on your Ubuntu machine.</w:t>
      </w:r>
    </w:p>
    <w:p w14:paraId="7D84A39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962910"/>
            <wp:effectExtent l="0" t="0" r="7620" b="8890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65BDB">
      <w:pPr>
        <w:pStyle w:val="13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firstLine="0" w:firstLineChars="0"/>
        <w:rPr>
          <w:rStyle w:val="10"/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Style w:val="10"/>
          <w:rFonts w:hint="default" w:ascii="Cambria" w:hAnsi="Cambria" w:cs="Cambria"/>
          <w:b/>
          <w:bCs/>
          <w:sz w:val="28"/>
          <w:szCs w:val="28"/>
          <w:lang w:val="en-US"/>
        </w:rPr>
        <w:t>Install prometheus plugin in Jenkins dashboard:</w:t>
      </w:r>
    </w:p>
    <w:p w14:paraId="0631BD94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Setup dashboard → install prometheus plugin -&gt; restart Jenkins</w:t>
      </w:r>
    </w:p>
    <w:p w14:paraId="470F76FF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279650"/>
            <wp:effectExtent l="9525" t="9525" r="17145" b="15875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00D33">
      <w:pPr>
        <w:pStyle w:val="13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firstLine="0" w:firstLineChars="0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Ensure Prometheus is Monitoring Jenkins.</w:t>
      </w:r>
    </w:p>
    <w:p w14:paraId="7E552D18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Go to prometheus.yaml file and paste below content.</w:t>
      </w:r>
    </w:p>
    <w:p w14:paraId="50FF2CB9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>sudo vim /etc/prometheus/prometheus.yml</w:t>
      </w:r>
    </w:p>
    <w:p w14:paraId="08E233B6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>- job_name: 'jenkins'</w:t>
      </w:r>
    </w:p>
    <w:p w14:paraId="6B7AC6AD">
      <w:pPr>
        <w:pStyle w:val="13"/>
        <w:keepNext w:val="0"/>
        <w:keepLines w:val="0"/>
        <w:widowControl/>
        <w:suppressLineNumbers w:val="0"/>
        <w:ind w:firstLine="856" w:firstLineChars="306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>metrics_path: '/prometheus'</w:t>
      </w:r>
    </w:p>
    <w:p w14:paraId="6912AC74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 xml:space="preserve">  scrape_interval: 5s    # Scrape this job every 5 seconds</w:t>
      </w:r>
    </w:p>
    <w:p w14:paraId="3B63A633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 xml:space="preserve">  static_configs:</w:t>
      </w:r>
    </w:p>
    <w:p w14:paraId="31D1672A">
      <w:pPr>
        <w:pStyle w:val="13"/>
        <w:keepNext w:val="0"/>
        <w:keepLines w:val="0"/>
        <w:widowControl/>
        <w:suppressLineNumbers w:val="0"/>
        <w:ind w:firstLine="964" w:firstLineChars="0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>- targets: ['34.235.126.69:8080']</w:t>
      </w:r>
    </w:p>
    <w:p w14:paraId="7DB15FFC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color w:val="FF0000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303145"/>
            <wp:effectExtent l="9525" t="9525" r="17145" b="11430"/>
            <wp:docPr id="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D86FD">
      <w:pPr>
        <w:pStyle w:val="13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firstLine="0" w:firstLineChars="0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Restart prometheus</w:t>
      </w:r>
    </w:p>
    <w:p w14:paraId="3A042EBC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After changes in config file we need to restart prometheus</w:t>
      </w:r>
    </w:p>
    <w:p w14:paraId="1DFA16C7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color w:val="2E75B6" w:themeColor="accent1" w:themeShade="BF"/>
          <w:sz w:val="28"/>
          <w:szCs w:val="28"/>
          <w:lang w:val="en-US"/>
        </w:rPr>
      </w:pPr>
      <w:r>
        <w:rPr>
          <w:rFonts w:hint="default" w:ascii="Cambria" w:hAnsi="Cambria" w:cs="Cambria"/>
          <w:color w:val="2E75B6" w:themeColor="accent1" w:themeShade="BF"/>
          <w:sz w:val="28"/>
          <w:szCs w:val="28"/>
          <w:lang w:val="en-US"/>
        </w:rPr>
        <w:t>sudo systemctl restart prometheus</w:t>
      </w:r>
    </w:p>
    <w:p w14:paraId="38AA73B9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Check whether Jenkins is added to target health in Prometheus.</w:t>
      </w:r>
    </w:p>
    <w:p w14:paraId="257E2816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72405" cy="2671445"/>
            <wp:effectExtent l="9525" t="9525" r="13970" b="24130"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1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008AC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eastAsia="SimSun" w:cs="Cambria"/>
          <w:sz w:val="28"/>
          <w:szCs w:val="28"/>
          <w:highlight w:val="green"/>
          <w:lang w:val="en-US"/>
        </w:rPr>
      </w:pPr>
      <w:r>
        <w:rPr>
          <w:rStyle w:val="14"/>
          <w:rFonts w:hint="default" w:ascii="Cambria" w:hAnsi="Cambria" w:eastAsia="SimSun" w:cs="Cambria"/>
          <w:sz w:val="28"/>
          <w:szCs w:val="28"/>
          <w:highlight w:val="green"/>
          <w:lang w:val="en-US"/>
        </w:rPr>
        <w:t xml:space="preserve">Setting up </w:t>
      </w:r>
      <w:r>
        <w:rPr>
          <w:rStyle w:val="14"/>
          <w:rFonts w:hint="default" w:ascii="Cambria" w:hAnsi="Cambria" w:eastAsia="SimSun" w:cs="Cambria"/>
          <w:sz w:val="28"/>
          <w:szCs w:val="28"/>
          <w:highlight w:val="green"/>
        </w:rPr>
        <w:t>Grafana Dashboard</w:t>
      </w:r>
      <w:r>
        <w:rPr>
          <w:rStyle w:val="14"/>
          <w:rFonts w:hint="default" w:ascii="Cambria" w:hAnsi="Cambria" w:eastAsia="SimSun" w:cs="Cambria"/>
          <w:sz w:val="28"/>
          <w:szCs w:val="28"/>
          <w:highlight w:val="green"/>
          <w:lang w:val="en-US"/>
        </w:rPr>
        <w:t>:</w:t>
      </w:r>
    </w:p>
    <w:p w14:paraId="12F50E6B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Step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/>
        </w:rPr>
        <w:t>1</w:t>
      </w: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: Add Prometheus as a Data Source in Grafana</w:t>
      </w:r>
    </w:p>
    <w:p w14:paraId="23D4CCEF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Navigate to </w:t>
      </w:r>
      <w:r>
        <w:rPr>
          <w:rFonts w:hint="default" w:ascii="Cambria" w:hAnsi="Cambria" w:cs="Cambria"/>
          <w:sz w:val="28"/>
          <w:szCs w:val="28"/>
          <w:lang w:val="en-US"/>
        </w:rPr>
        <w:t xml:space="preserve">Home </w:t>
      </w:r>
      <w:r>
        <w:rPr>
          <w:rStyle w:val="14"/>
          <w:rFonts w:hint="default" w:ascii="Cambria" w:hAnsi="Cambria" w:cs="Cambria"/>
          <w:sz w:val="28"/>
          <w:szCs w:val="28"/>
        </w:rPr>
        <w:t xml:space="preserve">&gt; 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>Connections</w:t>
      </w:r>
      <w:r>
        <w:rPr>
          <w:rFonts w:hint="default" w:ascii="Cambria" w:hAnsi="Cambria" w:cs="Cambria"/>
          <w:sz w:val="28"/>
          <w:szCs w:val="28"/>
        </w:rPr>
        <w:t xml:space="preserve"> in Grafana.</w:t>
      </w:r>
    </w:p>
    <w:p w14:paraId="620AF179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Click </w:t>
      </w:r>
      <w:r>
        <w:rPr>
          <w:rStyle w:val="14"/>
          <w:rFonts w:hint="default" w:ascii="Cambria" w:hAnsi="Cambria" w:cs="Cambria"/>
          <w:sz w:val="28"/>
          <w:szCs w:val="28"/>
        </w:rPr>
        <w:t>Add data source</w:t>
      </w:r>
      <w:r>
        <w:rPr>
          <w:rFonts w:hint="default" w:ascii="Cambria" w:hAnsi="Cambria" w:cs="Cambria"/>
          <w:sz w:val="28"/>
          <w:szCs w:val="28"/>
        </w:rPr>
        <w:t xml:space="preserve"> and select </w:t>
      </w:r>
      <w:r>
        <w:rPr>
          <w:rStyle w:val="14"/>
          <w:rFonts w:hint="default" w:ascii="Cambria" w:hAnsi="Cambria" w:cs="Cambria"/>
          <w:sz w:val="28"/>
          <w:szCs w:val="28"/>
        </w:rPr>
        <w:t>Prometheus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78559FE2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 xml:space="preserve">Add prometheus server url: </w:t>
      </w:r>
      <w:r>
        <w:rPr>
          <w:rFonts w:hint="default" w:ascii="Cambria" w:hAnsi="Cambria" w:cs="Cambria"/>
          <w:sz w:val="28"/>
          <w:szCs w:val="28"/>
          <w:lang w:val="en-US"/>
        </w:rPr>
        <w:fldChar w:fldCharType="begin"/>
      </w:r>
      <w:r>
        <w:rPr>
          <w:rFonts w:hint="default" w:ascii="Cambria" w:hAnsi="Cambria" w:cs="Cambria"/>
          <w:sz w:val="28"/>
          <w:szCs w:val="28"/>
          <w:lang w:val="en-US"/>
        </w:rPr>
        <w:instrText xml:space="preserve"> HYPERLINK "http://34.235.126.69:9090" </w:instrText>
      </w:r>
      <w:r>
        <w:rPr>
          <w:rFonts w:hint="default" w:ascii="Cambria" w:hAnsi="Cambria" w:cs="Cambria"/>
          <w:sz w:val="28"/>
          <w:szCs w:val="28"/>
          <w:lang w:val="en-US"/>
        </w:rPr>
        <w:fldChar w:fldCharType="separate"/>
      </w:r>
      <w:r>
        <w:rPr>
          <w:rStyle w:val="12"/>
          <w:rFonts w:hint="default" w:ascii="Cambria" w:hAnsi="Cambria" w:cs="Cambria"/>
          <w:sz w:val="28"/>
          <w:szCs w:val="28"/>
          <w:lang w:val="en-US"/>
        </w:rPr>
        <w:t>http://34.235.126.69:9090</w:t>
      </w:r>
      <w:r>
        <w:rPr>
          <w:rFonts w:hint="default" w:ascii="Cambria" w:hAnsi="Cambria" w:cs="Cambria"/>
          <w:sz w:val="28"/>
          <w:szCs w:val="28"/>
          <w:lang w:val="en-US"/>
        </w:rPr>
        <w:fldChar w:fldCharType="end"/>
      </w:r>
    </w:p>
    <w:p w14:paraId="211468D0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358390"/>
            <wp:effectExtent l="9525" t="9525" r="17145" b="13335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8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F5F41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  <w:lang w:val="en-US"/>
        </w:rPr>
        <w:t>Save&amp;Test</w:t>
      </w:r>
    </w:p>
    <w:p w14:paraId="1AA501EC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Step 3: Create a New Dashboard</w:t>
      </w:r>
    </w:p>
    <w:p w14:paraId="334EFAAB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In Grafana, click </w:t>
      </w:r>
      <w:r>
        <w:rPr>
          <w:rStyle w:val="14"/>
          <w:rFonts w:hint="default" w:ascii="Cambria" w:hAnsi="Cambria" w:cs="Cambria"/>
          <w:sz w:val="28"/>
          <w:szCs w:val="28"/>
        </w:rPr>
        <w:t xml:space="preserve">+ &gt; Dashboard &gt; Add </w:t>
      </w:r>
      <w:r>
        <w:rPr>
          <w:rStyle w:val="14"/>
          <w:rFonts w:hint="default" w:ascii="Cambria" w:hAnsi="Cambria" w:cs="Cambria"/>
          <w:sz w:val="28"/>
          <w:szCs w:val="28"/>
          <w:lang w:val="en-US"/>
        </w:rPr>
        <w:t>Visualization</w:t>
      </w:r>
    </w:p>
    <w:p w14:paraId="3F359EF4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800350"/>
            <wp:effectExtent l="9525" t="9525" r="17145" b="952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48AC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4"/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Select </w:t>
      </w:r>
      <w:r>
        <w:rPr>
          <w:rStyle w:val="14"/>
          <w:rFonts w:hint="default" w:ascii="Cambria" w:hAnsi="Cambria" w:cs="Cambria"/>
          <w:sz w:val="28"/>
          <w:szCs w:val="28"/>
        </w:rPr>
        <w:t>Prometheus</w:t>
      </w:r>
      <w:r>
        <w:rPr>
          <w:rFonts w:hint="default" w:ascii="Cambria" w:hAnsi="Cambria" w:cs="Cambria"/>
          <w:sz w:val="28"/>
          <w:szCs w:val="28"/>
        </w:rPr>
        <w:t xml:space="preserve"> as the data source.</w:t>
      </w:r>
    </w:p>
    <w:p w14:paraId="71620278">
      <w:pPr>
        <w:pStyle w:val="4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Step 4: Add Panels for CPU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 w:eastAsia="zh-CN"/>
        </w:rPr>
        <w:t xml:space="preserve">Utilization, </w:t>
      </w: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 Memory Utilization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/>
        </w:rPr>
        <w:t xml:space="preserve"> and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 w:eastAsia="zh-CN"/>
        </w:rPr>
        <w:t>Disk Space Utilization</w:t>
      </w:r>
    </w:p>
    <w:p w14:paraId="1355885B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6055" cy="2832735"/>
            <wp:effectExtent l="9525" t="9525" r="20320" b="15240"/>
            <wp:docPr id="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DDDDF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</w:p>
    <w:p w14:paraId="05900DAA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</w:p>
    <w:p w14:paraId="3A67FFC3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</w:p>
    <w:p w14:paraId="47AC9F18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</w:p>
    <w:p w14:paraId="51A78371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</w:p>
    <w:p w14:paraId="15206FDB">
      <w:pPr>
        <w:pStyle w:val="5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Panel 1: CPU UtilizationQuery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7D0CE0FC">
      <w:pPr>
        <w:ind w:firstLine="700" w:firstLineChars="25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PromQL Queries</w:t>
      </w:r>
    </w:p>
    <w:p w14:paraId="3F1AABD0">
      <w:pPr>
        <w:ind w:firstLine="700" w:firstLineChars="250"/>
        <w:rPr>
          <w:rStyle w:val="14"/>
          <w:rFonts w:hint="default" w:ascii="Cambria" w:hAnsi="Cambria" w:cs="Cambria"/>
          <w:sz w:val="28"/>
          <w:szCs w:val="28"/>
        </w:rPr>
      </w:pPr>
    </w:p>
    <w:p w14:paraId="3262B2EA">
      <w:pPr>
        <w:ind w:firstLine="700" w:firstLineChars="250"/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  <w:t>Add below mentioned queries one after the other.</w:t>
      </w:r>
    </w:p>
    <w:p w14:paraId="034C2A7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</w:rPr>
        <w:t>node_load1</w:t>
      </w:r>
    </w:p>
    <w:p w14:paraId="24FD82C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</w:rPr>
        <w:t>node_load</w:t>
      </w: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  <w:lang w:val="en-US"/>
        </w:rPr>
        <w:t>5</w:t>
      </w:r>
    </w:p>
    <w:p w14:paraId="5DF5E86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</w:rPr>
        <w:t>node_load1</w:t>
      </w: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  <w:lang w:val="en-US"/>
        </w:rPr>
        <w:t>5</w:t>
      </w:r>
    </w:p>
    <w:p w14:paraId="649D69D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  <w:t>·  1-Minute Load Average: node_load1</w:t>
      </w:r>
    </w:p>
    <w:p w14:paraId="22E430E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  <w:t>·  5-Minute Load Average: node_load5</w:t>
      </w:r>
    </w:p>
    <w:p w14:paraId="4414DBB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/>
        </w:rPr>
        <w:t>·  15-Minute Load Average: node_load15</w:t>
      </w:r>
    </w:p>
    <w:p w14:paraId="06C482E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00" w:firstLineChars="25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Visualization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1B5BAD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Select </w:t>
      </w:r>
      <w:r>
        <w:rPr>
          <w:rStyle w:val="14"/>
          <w:rFonts w:hint="default" w:ascii="Cambria" w:hAnsi="Cambria" w:cs="Cambria"/>
          <w:sz w:val="28"/>
          <w:szCs w:val="28"/>
        </w:rPr>
        <w:t>Time Series</w:t>
      </w:r>
      <w:r>
        <w:rPr>
          <w:rFonts w:hint="default" w:ascii="Cambria" w:hAnsi="Cambria" w:cs="Cambria"/>
          <w:sz w:val="28"/>
          <w:szCs w:val="28"/>
        </w:rPr>
        <w:t xml:space="preserve"> or </w:t>
      </w:r>
      <w:r>
        <w:rPr>
          <w:rStyle w:val="14"/>
          <w:rFonts w:hint="default" w:ascii="Cambria" w:hAnsi="Cambria" w:cs="Cambria"/>
          <w:sz w:val="28"/>
          <w:szCs w:val="28"/>
        </w:rPr>
        <w:t>Gauge</w:t>
      </w:r>
      <w:r>
        <w:rPr>
          <w:rFonts w:hint="default" w:ascii="Cambria" w:hAnsi="Cambria" w:cs="Cambria"/>
          <w:sz w:val="28"/>
          <w:szCs w:val="28"/>
        </w:rPr>
        <w:t xml:space="preserve"> based on your preference..</w:t>
      </w:r>
    </w:p>
    <w:p w14:paraId="2488B65A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sz w:val="28"/>
          <w:szCs w:val="28"/>
        </w:rPr>
        <w:t>Title</w:t>
      </w:r>
      <w:r>
        <w:rPr>
          <w:rFonts w:hint="default" w:ascii="Cambria" w:hAnsi="Cambria" w:cs="Cambria"/>
          <w:sz w:val="28"/>
          <w:szCs w:val="28"/>
        </w:rPr>
        <w:t xml:space="preserve">: Name it </w:t>
      </w:r>
      <w:r>
        <w:rPr>
          <w:rStyle w:val="14"/>
          <w:rFonts w:hint="default" w:ascii="Cambria" w:hAnsi="Cambria" w:cs="Cambria"/>
          <w:sz w:val="28"/>
          <w:szCs w:val="28"/>
        </w:rPr>
        <w:t>"CPU Utilization"</w:t>
      </w:r>
      <w:r>
        <w:rPr>
          <w:rFonts w:hint="default" w:ascii="Cambria" w:hAnsi="Cambria" w:cs="Cambria"/>
          <w:sz w:val="28"/>
          <w:szCs w:val="28"/>
        </w:rPr>
        <w:t>.</w:t>
      </w:r>
      <w:r>
        <w:rPr>
          <w:rFonts w:hint="default" w:ascii="Cambria" w:hAnsi="Cambria" w:cs="Cambria"/>
          <w:sz w:val="28"/>
          <w:szCs w:val="28"/>
          <w:lang w:val="en-US"/>
        </w:rPr>
        <w:tab/>
      </w:r>
    </w:p>
    <w:p w14:paraId="5195B638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2880" cy="2390140"/>
            <wp:effectExtent l="9525" t="9525" r="23495" b="19685"/>
            <wp:docPr id="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8C7DD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Save the Dashboard as Jenkins dashboard.</w:t>
      </w:r>
    </w:p>
    <w:p w14:paraId="1595C436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245995"/>
            <wp:effectExtent l="9525" t="9525" r="17145" b="11430"/>
            <wp:docPr id="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5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2BBFF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Panel 2: Memory Utilization</w:t>
      </w:r>
    </w:p>
    <w:p w14:paraId="0D2BF1BF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PromQL Queries for Memory Metrics</w:t>
      </w:r>
    </w:p>
    <w:p w14:paraId="7FDEBDC1">
      <w:pPr>
        <w:pStyle w:val="13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Total Memory (MiB):</w:t>
      </w:r>
    </w:p>
    <w:p w14:paraId="0E3375F9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 w:eastAsia="zh-CN"/>
        </w:rPr>
        <w:t>node_memory_MemTotal_bytes / 1024 / 1024</w:t>
      </w:r>
    </w:p>
    <w:p w14:paraId="1FD961E6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823845"/>
            <wp:effectExtent l="9525" t="9525" r="17145" b="24130"/>
            <wp:docPr id="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738B1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  <w:t>This gives the total memory in MiB.</w:t>
      </w:r>
    </w:p>
    <w:p w14:paraId="1A44391E">
      <w:pPr>
        <w:pStyle w:val="13"/>
        <w:keepNext w:val="0"/>
        <w:keepLines w:val="0"/>
        <w:widowControl/>
        <w:suppressLineNumbers w:val="0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</w:p>
    <w:p w14:paraId="72B0F14A">
      <w:pPr>
        <w:pStyle w:val="13"/>
        <w:keepNext w:val="0"/>
        <w:keepLines w:val="0"/>
        <w:widowControl/>
        <w:suppressLineNumbers w:val="0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</w:p>
    <w:p w14:paraId="7CAFF8BC">
      <w:pPr>
        <w:pStyle w:val="13"/>
        <w:keepNext w:val="0"/>
        <w:keepLines w:val="0"/>
        <w:widowControl/>
        <w:suppressLineNumbers w:val="0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</w:p>
    <w:p w14:paraId="2DA371EA">
      <w:pPr>
        <w:pStyle w:val="13"/>
        <w:keepNext w:val="0"/>
        <w:keepLines w:val="0"/>
        <w:widowControl/>
        <w:suppressLineNumbers w:val="0"/>
        <w:ind w:firstLine="720" w:firstLineChars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</w:p>
    <w:p w14:paraId="6ED91F6F">
      <w:pPr>
        <w:pStyle w:val="13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firstLine="0" w:firstLineChars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Free Memory (</w:t>
      </w:r>
      <w:r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  <w:t>MiB</w:t>
      </w:r>
      <w:r>
        <w:rPr>
          <w:rStyle w:val="14"/>
          <w:rFonts w:hint="default" w:ascii="Cambria" w:hAnsi="Cambria" w:cs="Cambria"/>
          <w:sz w:val="28"/>
          <w:szCs w:val="28"/>
        </w:rPr>
        <w:t>):</w:t>
      </w:r>
    </w:p>
    <w:p w14:paraId="106CCC1C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  <w:lang w:val="en-US" w:eastAsia="zh-CN"/>
        </w:rPr>
        <w:t>node_memory_MemFree_bytes / 1024 / 1024</w:t>
      </w:r>
    </w:p>
    <w:p w14:paraId="6720D0CD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  <w:t>This gives the free memory in MiB.</w:t>
      </w:r>
    </w:p>
    <w:p w14:paraId="67019D8A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642235"/>
            <wp:effectExtent l="9525" t="9525" r="17145" b="15240"/>
            <wp:docPr id="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F6DD8">
      <w:pPr>
        <w:pStyle w:val="13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firstLine="0" w:firstLineChars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Used Memory (MiB): Used memory can be calculated as:</w:t>
      </w:r>
    </w:p>
    <w:p w14:paraId="298887B8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color w:val="2E75B6" w:themeColor="accent1" w:themeShade="BF"/>
          <w:sz w:val="28"/>
          <w:szCs w:val="28"/>
          <w:lang w:val="en-US" w:eastAsia="zh-CN"/>
        </w:rPr>
        <w:t>(node_memory_MemTotal_bytes - node_memory_MemFree_bytes - node_memory_Cached_bytes - node_memory_Buffers_bytes) / 1024 / 1024</w:t>
      </w:r>
    </w:p>
    <w:p w14:paraId="548340CE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</w:rPr>
        <w:t>This excludes the memory used for cache and buffers.</w:t>
      </w:r>
    </w:p>
    <w:p w14:paraId="6956A10D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785110"/>
            <wp:effectExtent l="9525" t="9525" r="17145" b="24765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5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43783">
      <w:pPr>
        <w:pStyle w:val="13"/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68C937BA">
      <w:pPr>
        <w:pStyle w:val="13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firstLine="0" w:firstLineChars="0"/>
        <w:rPr>
          <w:rStyle w:val="14"/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Buffer/Cache Memory (MiB):</w:t>
      </w:r>
    </w:p>
    <w:p w14:paraId="0C84AD0C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 w:eastAsia="zh-CN"/>
        </w:rPr>
      </w:pPr>
      <w:r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 w:eastAsia="zh-CN"/>
        </w:rPr>
        <w:t>(node_memory_Cached_bytes + node_memory_Buffers_bytes) / 1024 / 1024</w:t>
      </w:r>
    </w:p>
    <w:p w14:paraId="0F943FDD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626995"/>
            <wp:effectExtent l="9525" t="9525" r="17145" b="11430"/>
            <wp:docPr id="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D24AD1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Style w:val="14"/>
          <w:rFonts w:hint="default" w:ascii="Cambria" w:hAnsi="Cambria" w:cs="Cambria"/>
          <w:sz w:val="28"/>
          <w:szCs w:val="28"/>
        </w:rPr>
        <w:t>Visualization</w:t>
      </w:r>
      <w:r>
        <w:rPr>
          <w:rFonts w:hint="default" w:ascii="Cambria" w:hAnsi="Cambria" w:cs="Cambria"/>
          <w:sz w:val="28"/>
          <w:szCs w:val="28"/>
        </w:rPr>
        <w:t>:</w:t>
      </w:r>
      <w:r>
        <w:rPr>
          <w:rFonts w:hint="default" w:ascii="Cambria" w:hAnsi="Cambria" w:cs="Cambria"/>
          <w:sz w:val="28"/>
          <w:szCs w:val="28"/>
          <w:lang w:val="en-US"/>
        </w:rPr>
        <w:t xml:space="preserve"> </w:t>
      </w:r>
    </w:p>
    <w:p w14:paraId="526E3D27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Use </w:t>
      </w:r>
      <w:r>
        <w:rPr>
          <w:rStyle w:val="14"/>
          <w:rFonts w:hint="default" w:ascii="Cambria" w:hAnsi="Cambria" w:cs="Cambria"/>
          <w:sz w:val="28"/>
          <w:szCs w:val="28"/>
        </w:rPr>
        <w:t>Time Series</w:t>
      </w:r>
      <w:r>
        <w:rPr>
          <w:rFonts w:hint="default" w:ascii="Cambria" w:hAnsi="Cambria" w:cs="Cambria"/>
          <w:sz w:val="28"/>
          <w:szCs w:val="28"/>
        </w:rPr>
        <w:t xml:space="preserve"> or </w:t>
      </w:r>
      <w:r>
        <w:rPr>
          <w:rStyle w:val="14"/>
          <w:rFonts w:hint="default" w:ascii="Cambria" w:hAnsi="Cambria" w:cs="Cambria"/>
          <w:sz w:val="28"/>
          <w:szCs w:val="28"/>
        </w:rPr>
        <w:t>Gauge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2BD96C9B">
      <w:pPr>
        <w:pStyle w:val="13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4"/>
          <w:rFonts w:hint="default" w:ascii="Cambria" w:hAnsi="Cambria" w:cs="Cambria"/>
          <w:sz w:val="28"/>
          <w:szCs w:val="28"/>
        </w:rPr>
        <w:t>Title</w:t>
      </w:r>
      <w:r>
        <w:rPr>
          <w:rFonts w:hint="default" w:ascii="Cambria" w:hAnsi="Cambria" w:cs="Cambria"/>
          <w:sz w:val="28"/>
          <w:szCs w:val="28"/>
        </w:rPr>
        <w:t>: Name it</w:t>
      </w:r>
      <w:r>
        <w:rPr>
          <w:rFonts w:hint="default" w:ascii="Cambria" w:hAnsi="Cambria" w:cs="Cambria"/>
          <w:b/>
          <w:bCs/>
          <w:sz w:val="28"/>
          <w:szCs w:val="28"/>
        </w:rPr>
        <w:t xml:space="preserve"> </w:t>
      </w: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a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/>
        </w:rPr>
        <w:t xml:space="preserve">ccording to </w:t>
      </w:r>
      <w:r>
        <w:rPr>
          <w:rStyle w:val="14"/>
          <w:rFonts w:hint="default" w:ascii="Cambria" w:hAnsi="Cambria" w:cs="Cambria"/>
          <w:b/>
          <w:bCs/>
          <w:sz w:val="28"/>
          <w:szCs w:val="28"/>
        </w:rPr>
        <w:t>Memory Utilization</w:t>
      </w:r>
      <w:r>
        <w:rPr>
          <w:rFonts w:hint="default" w:ascii="Cambria" w:hAnsi="Cambria" w:cs="Cambria"/>
          <w:b/>
          <w:bCs/>
          <w:sz w:val="28"/>
          <w:szCs w:val="28"/>
        </w:rPr>
        <w:t>.</w:t>
      </w:r>
    </w:p>
    <w:p w14:paraId="5CE8DDC0">
      <w:pPr>
        <w:pStyle w:val="5"/>
        <w:keepNext w:val="0"/>
        <w:keepLines w:val="0"/>
        <w:widowControl/>
        <w:suppressLineNumbers w:val="0"/>
        <w:rPr>
          <w:rStyle w:val="14"/>
          <w:rFonts w:hint="default" w:ascii="Cambria" w:hAnsi="Cambria" w:cs="Cambria"/>
          <w:b/>
          <w:bCs/>
          <w:sz w:val="28"/>
          <w:szCs w:val="28"/>
          <w:lang w:val="en-US" w:eastAsia="zh-CN"/>
        </w:rPr>
      </w:pP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Panel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/>
        </w:rPr>
        <w:t>3</w:t>
      </w:r>
      <w:r>
        <w:rPr>
          <w:rStyle w:val="14"/>
          <w:rFonts w:hint="default" w:ascii="Cambria" w:hAnsi="Cambria" w:cs="Cambria"/>
          <w:b/>
          <w:bCs/>
          <w:sz w:val="28"/>
          <w:szCs w:val="28"/>
        </w:rPr>
        <w:t xml:space="preserve">: </w:t>
      </w:r>
      <w:r>
        <w:rPr>
          <w:rStyle w:val="14"/>
          <w:rFonts w:hint="default" w:ascii="Cambria" w:hAnsi="Cambria" w:cs="Cambria"/>
          <w:b/>
          <w:bCs/>
          <w:sz w:val="28"/>
          <w:szCs w:val="28"/>
          <w:lang w:val="en-US" w:eastAsia="zh-CN"/>
        </w:rPr>
        <w:t>Disk Space Utilization</w:t>
      </w:r>
    </w:p>
    <w:p w14:paraId="4C451A5D">
      <w:pPr>
        <w:numPr>
          <w:ilvl w:val="0"/>
          <w:numId w:val="12"/>
        </w:numPr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</w:rPr>
        <w:t>Disk Space Usage (</w:t>
      </w: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in GB</w:t>
      </w:r>
      <w:r>
        <w:rPr>
          <w:rFonts w:hint="default" w:ascii="Cambria" w:hAnsi="Cambria" w:cs="Cambria"/>
          <w:b/>
          <w:bCs/>
          <w:sz w:val="28"/>
          <w:szCs w:val="28"/>
        </w:rPr>
        <w:t>):</w:t>
      </w:r>
    </w:p>
    <w:p w14:paraId="6156CAC9">
      <w:pPr>
        <w:numPr>
          <w:ilvl w:val="0"/>
          <w:numId w:val="0"/>
        </w:numPr>
        <w:rPr>
          <w:rFonts w:hint="default" w:ascii="Cambria" w:hAnsi="Cambria" w:cs="Cambria"/>
          <w:sz w:val="28"/>
          <w:szCs w:val="28"/>
        </w:rPr>
      </w:pPr>
    </w:p>
    <w:p w14:paraId="418977D0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Query: </w:t>
      </w:r>
    </w:p>
    <w:p w14:paraId="1419D47A">
      <w:pPr>
        <w:rPr>
          <w:rFonts w:hint="default" w:ascii="Cambria" w:hAnsi="Cambria" w:cs="Cambria"/>
          <w:sz w:val="28"/>
          <w:szCs w:val="28"/>
        </w:rPr>
      </w:pPr>
    </w:p>
    <w:p w14:paraId="49D21E01">
      <w:pPr>
        <w:rPr>
          <w:rFonts w:hint="default" w:ascii="Cambria" w:hAnsi="Cambria"/>
          <w:color w:val="2E75B6" w:themeColor="accent1" w:themeShade="BF"/>
          <w:sz w:val="28"/>
          <w:szCs w:val="28"/>
        </w:rPr>
      </w:pPr>
      <w:r>
        <w:rPr>
          <w:rFonts w:hint="default" w:ascii="Cambria" w:hAnsi="Cambria"/>
          <w:color w:val="2E75B6" w:themeColor="accent1" w:themeShade="BF"/>
          <w:sz w:val="28"/>
          <w:szCs w:val="28"/>
        </w:rPr>
        <w:t>(node_filesystem_size_bytes{mountpoint="/"} - node_filesystem_free_bytes{mountpoint="/"}) / (1024^3)</w:t>
      </w:r>
    </w:p>
    <w:p w14:paraId="38D82D64">
      <w:pPr>
        <w:rPr>
          <w:rFonts w:hint="default" w:ascii="Cambria" w:hAnsi="Cambria" w:cs="Cambria"/>
          <w:sz w:val="28"/>
          <w:szCs w:val="28"/>
        </w:rPr>
      </w:pPr>
    </w:p>
    <w:p w14:paraId="29859F7D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Visualization: Gauge or Time series to display the disk space usage percentage.</w:t>
      </w:r>
    </w:p>
    <w:p w14:paraId="5A801EA9">
      <w:pPr>
        <w:rPr>
          <w:rFonts w:hint="default" w:ascii="Cambria" w:hAnsi="Cambria" w:cs="Cambria"/>
          <w:sz w:val="28"/>
          <w:szCs w:val="28"/>
        </w:rPr>
      </w:pPr>
    </w:p>
    <w:p w14:paraId="382C1A4F">
      <w:r>
        <w:drawing>
          <wp:inline distT="0" distB="0" distL="114300" distR="114300">
            <wp:extent cx="5267325" cy="2687955"/>
            <wp:effectExtent l="0" t="0" r="9525" b="17145"/>
            <wp:docPr id="6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E9F5">
      <w:pPr>
        <w:rPr>
          <w:rFonts w:hint="default"/>
        </w:rPr>
      </w:pPr>
    </w:p>
    <w:p w14:paraId="116DC6AF">
      <w:pPr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2.</w:t>
      </w:r>
      <w:r>
        <w:rPr>
          <w:rFonts w:hint="default" w:ascii="Cambria" w:hAnsi="Cambria" w:cs="Cambria"/>
          <w:b/>
          <w:bCs/>
          <w:sz w:val="28"/>
          <w:szCs w:val="28"/>
        </w:rPr>
        <w:t xml:space="preserve"> Total Disk Space (in GB):</w:t>
      </w:r>
    </w:p>
    <w:p w14:paraId="29033DBB">
      <w:pPr>
        <w:rPr>
          <w:rFonts w:hint="default" w:ascii="Cambria" w:hAnsi="Cambria" w:cs="Cambria"/>
          <w:sz w:val="28"/>
          <w:szCs w:val="28"/>
        </w:rPr>
      </w:pPr>
    </w:p>
    <w:p w14:paraId="7CEE3BB8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Query: </w:t>
      </w:r>
    </w:p>
    <w:p w14:paraId="100286D3">
      <w:pPr>
        <w:rPr>
          <w:rFonts w:hint="default" w:ascii="Cambria" w:hAnsi="Cambria" w:cs="Cambria"/>
          <w:sz w:val="28"/>
          <w:szCs w:val="28"/>
        </w:rPr>
      </w:pPr>
    </w:p>
    <w:p w14:paraId="28B99C42">
      <w:pPr>
        <w:rPr>
          <w:rFonts w:hint="default" w:ascii="Cambria" w:hAnsi="Cambria"/>
          <w:color w:val="2E75B6" w:themeColor="accent1" w:themeShade="BF"/>
          <w:sz w:val="28"/>
          <w:szCs w:val="28"/>
        </w:rPr>
      </w:pPr>
      <w:r>
        <w:rPr>
          <w:rFonts w:hint="default" w:ascii="Cambria" w:hAnsi="Cambria"/>
          <w:color w:val="2E75B6" w:themeColor="accent1" w:themeShade="BF"/>
          <w:sz w:val="28"/>
          <w:szCs w:val="28"/>
        </w:rPr>
        <w:t>node_filesystem_size_bytes{mountpoint="/"} / 1024 / 1024 / 1024</w:t>
      </w:r>
    </w:p>
    <w:p w14:paraId="54558CE9">
      <w:pPr>
        <w:rPr>
          <w:rFonts w:hint="default" w:ascii="Cambria" w:hAnsi="Cambria" w:cs="Cambria"/>
          <w:sz w:val="28"/>
          <w:szCs w:val="28"/>
        </w:rPr>
      </w:pPr>
    </w:p>
    <w:p w14:paraId="791CF5DD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Visualization: Stat to show the total size.</w:t>
      </w:r>
    </w:p>
    <w:p w14:paraId="06CE8C45">
      <w:pPr>
        <w:rPr>
          <w:rFonts w:hint="default" w:ascii="Cambria" w:hAnsi="Cambria" w:cs="Cambria"/>
          <w:sz w:val="28"/>
          <w:szCs w:val="28"/>
        </w:rPr>
      </w:pPr>
    </w:p>
    <w:p w14:paraId="27A49A84">
      <w:pPr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812415"/>
            <wp:effectExtent l="0" t="0" r="7620" b="6985"/>
            <wp:docPr id="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7881">
      <w:pPr>
        <w:numPr>
          <w:ilvl w:val="0"/>
          <w:numId w:val="0"/>
        </w:numPr>
        <w:ind w:leftChars="0"/>
        <w:rPr>
          <w:rFonts w:hint="default" w:ascii="Cambria" w:hAnsi="Cambria" w:cs="Cambria"/>
          <w:sz w:val="28"/>
          <w:szCs w:val="28"/>
        </w:rPr>
      </w:pPr>
    </w:p>
    <w:p w14:paraId="01FE57B4">
      <w:pPr>
        <w:numPr>
          <w:ilvl w:val="0"/>
          <w:numId w:val="0"/>
        </w:numPr>
        <w:ind w:leftChars="0"/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3.</w:t>
      </w:r>
      <w:r>
        <w:rPr>
          <w:rFonts w:hint="default" w:ascii="Cambria" w:hAnsi="Cambria" w:cs="Cambria"/>
          <w:b/>
          <w:bCs/>
          <w:sz w:val="28"/>
          <w:szCs w:val="28"/>
        </w:rPr>
        <w:t>Free Disk Space</w:t>
      </w: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Cambria" w:hAnsi="Cambria" w:cs="Cambria"/>
          <w:b/>
          <w:bCs/>
          <w:sz w:val="28"/>
          <w:szCs w:val="28"/>
        </w:rPr>
        <w:t>(in GB):</w:t>
      </w:r>
    </w:p>
    <w:p w14:paraId="73AEF288">
      <w:pPr>
        <w:rPr>
          <w:rFonts w:hint="default" w:ascii="Cambria" w:hAnsi="Cambria" w:cs="Cambria"/>
          <w:sz w:val="28"/>
          <w:szCs w:val="28"/>
        </w:rPr>
      </w:pPr>
    </w:p>
    <w:p w14:paraId="735B3894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Query: </w:t>
      </w:r>
    </w:p>
    <w:p w14:paraId="4AE5D785">
      <w:pPr>
        <w:rPr>
          <w:rFonts w:hint="default" w:ascii="Cambria" w:hAnsi="Cambria" w:cs="Cambria"/>
          <w:sz w:val="28"/>
          <w:szCs w:val="28"/>
        </w:rPr>
      </w:pPr>
    </w:p>
    <w:p w14:paraId="76805A89">
      <w:pPr>
        <w:rPr>
          <w:rFonts w:hint="default" w:ascii="Cambria" w:hAnsi="Cambria"/>
          <w:color w:val="2E75B6" w:themeColor="accent1" w:themeShade="BF"/>
          <w:sz w:val="28"/>
          <w:szCs w:val="28"/>
        </w:rPr>
      </w:pPr>
      <w:r>
        <w:rPr>
          <w:rFonts w:hint="default" w:ascii="Cambria" w:hAnsi="Cambria"/>
          <w:color w:val="2E75B6" w:themeColor="accent1" w:themeShade="BF"/>
          <w:sz w:val="28"/>
          <w:szCs w:val="28"/>
        </w:rPr>
        <w:t>node_filesystem_free_bytes{mountpoint="/"} / 1024 / 1024 / 1024</w:t>
      </w:r>
    </w:p>
    <w:p w14:paraId="36914026">
      <w:pPr>
        <w:rPr>
          <w:rFonts w:hint="default" w:ascii="Cambria" w:hAnsi="Cambria" w:cs="Cambria"/>
          <w:sz w:val="28"/>
          <w:szCs w:val="28"/>
        </w:rPr>
      </w:pPr>
    </w:p>
    <w:p w14:paraId="3758EDA5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Visualization: Stat or Bar gauge to show the amount of free space.</w:t>
      </w:r>
    </w:p>
    <w:p w14:paraId="0AFA0075">
      <w:pPr>
        <w:rPr>
          <w:rFonts w:hint="default" w:ascii="Cambria" w:hAnsi="Cambria" w:cs="Cambria"/>
          <w:sz w:val="28"/>
          <w:szCs w:val="28"/>
        </w:rPr>
      </w:pPr>
    </w:p>
    <w:p w14:paraId="1632C364">
      <w:pPr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0A99">
      <w:pPr>
        <w:rPr>
          <w:rFonts w:hint="default" w:ascii="Cambria" w:hAnsi="Cambria" w:cs="Cambria"/>
          <w:sz w:val="28"/>
          <w:szCs w:val="28"/>
        </w:rPr>
      </w:pPr>
    </w:p>
    <w:p w14:paraId="57761A33">
      <w:pPr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4.</w:t>
      </w:r>
      <w:r>
        <w:rPr>
          <w:rFonts w:hint="default" w:ascii="Cambria" w:hAnsi="Cambria" w:cs="Cambria"/>
          <w:b/>
          <w:bCs/>
          <w:sz w:val="28"/>
          <w:szCs w:val="28"/>
        </w:rPr>
        <w:t xml:space="preserve"> Available Disk Space(in GB):</w:t>
      </w:r>
    </w:p>
    <w:p w14:paraId="5E1BFE53">
      <w:pPr>
        <w:rPr>
          <w:rFonts w:hint="default" w:ascii="Cambria" w:hAnsi="Cambria" w:cs="Cambria"/>
          <w:sz w:val="28"/>
          <w:szCs w:val="28"/>
        </w:rPr>
      </w:pPr>
    </w:p>
    <w:p w14:paraId="351399DF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Query: </w:t>
      </w:r>
    </w:p>
    <w:p w14:paraId="15FA02F0">
      <w:pPr>
        <w:rPr>
          <w:rFonts w:hint="default" w:ascii="Cambria" w:hAnsi="Cambria" w:cs="Cambria"/>
          <w:sz w:val="28"/>
          <w:szCs w:val="28"/>
        </w:rPr>
      </w:pPr>
    </w:p>
    <w:p w14:paraId="5DDB8701">
      <w:pPr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Fonts w:hint="default" w:ascii="Cambria" w:hAnsi="Cambria" w:cs="Cambria"/>
          <w:color w:val="2E75B6" w:themeColor="accent1" w:themeShade="BF"/>
          <w:sz w:val="28"/>
          <w:szCs w:val="28"/>
        </w:rPr>
        <w:t xml:space="preserve">node_filesystem_avail_bytes{mountpoint="/"} / 1024 / 1024 / 1024 </w:t>
      </w:r>
    </w:p>
    <w:p w14:paraId="004FB361">
      <w:pPr>
        <w:rPr>
          <w:rFonts w:hint="default" w:ascii="Cambria" w:hAnsi="Cambria" w:cs="Cambria"/>
          <w:sz w:val="28"/>
          <w:szCs w:val="28"/>
        </w:rPr>
      </w:pPr>
    </w:p>
    <w:p w14:paraId="50474F72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Visualization: Stat or Gauge to show available space for users.</w:t>
      </w:r>
    </w:p>
    <w:p w14:paraId="60545E80">
      <w:pPr>
        <w:rPr>
          <w:rFonts w:hint="default" w:ascii="Cambria" w:hAnsi="Cambria" w:cs="Cambria"/>
          <w:sz w:val="28"/>
          <w:szCs w:val="28"/>
        </w:rPr>
      </w:pPr>
    </w:p>
    <w:p w14:paraId="6658AF8C">
      <w:r>
        <w:drawing>
          <wp:inline distT="0" distB="0" distL="114300" distR="114300">
            <wp:extent cx="5269230" cy="2441575"/>
            <wp:effectExtent l="0" t="0" r="7620" b="15875"/>
            <wp:docPr id="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38B8"/>
    <w:p w14:paraId="3AAB24E0">
      <w:pPr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Comparing manually from server data</w:t>
      </w:r>
    </w:p>
    <w:p w14:paraId="6C1B3240">
      <w:pPr>
        <w:rPr>
          <w:rFonts w:hint="default" w:ascii="Cambria" w:hAnsi="Cambria" w:cs="Cambria"/>
          <w:sz w:val="28"/>
          <w:szCs w:val="28"/>
        </w:rPr>
      </w:pPr>
    </w:p>
    <w:p w14:paraId="7C39AEF9">
      <w:pPr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Filesystem      Size  Used Avail Use% Mounted on</w:t>
      </w:r>
    </w:p>
    <w:p w14:paraId="50DBB53C">
      <w:pPr>
        <w:rPr>
          <w:rFonts w:hint="default"/>
          <w:color w:val="2E75B6" w:themeColor="accent1" w:themeShade="BF"/>
        </w:rPr>
      </w:pPr>
      <w:r>
        <w:rPr>
          <w:rFonts w:hint="default" w:ascii="Cambria" w:hAnsi="Cambria" w:cs="Cambria"/>
          <w:color w:val="2E75B6" w:themeColor="accent1" w:themeShade="BF"/>
          <w:sz w:val="28"/>
          <w:szCs w:val="28"/>
        </w:rPr>
        <w:t>/dev/root       7.6G  5.7G  1.9G  76% /</w:t>
      </w:r>
    </w:p>
    <w:p w14:paraId="3AEE89E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Customize the visualizations and titles accordingly.</w:t>
      </w:r>
    </w:p>
    <w:p w14:paraId="67D9ECE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695950" cy="2736850"/>
            <wp:effectExtent l="9525" t="9525" r="9525" b="1587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3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87A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u w:val="single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u w:val="single"/>
          <w:lang w:val="en-US"/>
        </w:rPr>
        <w:t>CONCLUSION:</w:t>
      </w:r>
    </w:p>
    <w:p w14:paraId="406057D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The application is successfully deployed and the</w:t>
      </w:r>
      <w:r>
        <w:rPr>
          <w:rFonts w:hint="default" w:ascii="Cambria" w:hAnsi="Cambria" w:eastAsia="SimSun" w:cs="Cambria"/>
          <w:sz w:val="28"/>
          <w:szCs w:val="28"/>
        </w:rPr>
        <w:t>infrastructure is now fully automated and continuously monitored</w:t>
      </w:r>
      <w:r>
        <w:rPr>
          <w:rFonts w:hint="default" w:ascii="Cambria" w:hAnsi="Cambria" w:eastAsia="SimSun" w:cs="Cambria"/>
          <w:sz w:val="28"/>
          <w:szCs w:val="28"/>
          <w:lang w:val="en-US"/>
        </w:rPr>
        <w:t>.</w:t>
      </w:r>
    </w:p>
    <w:p w14:paraId="6B06BF5F">
      <w:pPr>
        <w:pStyle w:val="13"/>
        <w:keepNext w:val="0"/>
        <w:keepLines w:val="0"/>
        <w:widowControl/>
        <w:suppressLineNumbers w:val="0"/>
        <w:rPr>
          <w:rStyle w:val="14"/>
          <w:rFonts w:hint="default" w:ascii="Cambria" w:hAnsi="Cambria" w:eastAsia="SimSun" w:cs="Cambria"/>
          <w:sz w:val="28"/>
          <w:szCs w:val="28"/>
          <w:highlight w:val="green"/>
          <w:lang w:val="en-US"/>
        </w:rPr>
      </w:pPr>
    </w:p>
    <w:p w14:paraId="3B4199A0">
      <w:pPr>
        <w:rPr>
          <w:rFonts w:hint="default" w:ascii="Cambria" w:hAnsi="Cambria" w:cs="Cambria"/>
          <w:sz w:val="28"/>
          <w:szCs w:val="28"/>
        </w:rPr>
      </w:pPr>
    </w:p>
    <w:p w14:paraId="6CA926B0">
      <w:pPr>
        <w:rPr>
          <w:rFonts w:hint="default" w:ascii="Cambria" w:hAnsi="Cambria" w:cs="Cambria"/>
          <w:sz w:val="28"/>
          <w:szCs w:val="28"/>
        </w:rPr>
      </w:pPr>
    </w:p>
    <w:sectPr>
      <w:footerReference r:id="rId3" w:type="default"/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-Bold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nse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5758232"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DB105B"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１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H39QHyMC&#10;AABi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8DB105B"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１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Text 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79CD1AD">
                          <w:pPr>
                            <w:pStyle w:val="8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DafcUlIgIA&#10;AGI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79CD1AD">
                    <w:pPr>
                      <w:pStyle w:val="8"/>
                    </w:pPr>
                  </w:p>
                </w:txbxContent>
              </v:textbox>
            </v:shape>
          </w:pict>
        </mc:Fallback>
      </mc:AlternateContent>
    </w:r>
    <w:r>
      <w:drawing>
        <wp:inline distT="0" distB="0" distL="114300" distR="114300">
          <wp:extent cx="1388110" cy="429260"/>
          <wp:effectExtent l="0" t="0" r="2540" b="8890"/>
          <wp:docPr id="4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88110" cy="4292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3F8D2D"/>
    <w:multiLevelType w:val="singleLevel"/>
    <w:tmpl w:val="A93F8D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1D4D387"/>
    <w:multiLevelType w:val="singleLevel"/>
    <w:tmpl w:val="C1D4D38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84D4669"/>
    <w:multiLevelType w:val="multilevel"/>
    <w:tmpl w:val="E84D466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F03C4AF5"/>
    <w:multiLevelType w:val="singleLevel"/>
    <w:tmpl w:val="F03C4AF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05463CB5"/>
    <w:multiLevelType w:val="singleLevel"/>
    <w:tmpl w:val="05463CB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9C63900"/>
    <w:multiLevelType w:val="multilevel"/>
    <w:tmpl w:val="09C6390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34D5842A"/>
    <w:multiLevelType w:val="singleLevel"/>
    <w:tmpl w:val="34D5842A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44F32FFE"/>
    <w:multiLevelType w:val="singleLevel"/>
    <w:tmpl w:val="44F32FFE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3AF86B0"/>
    <w:multiLevelType w:val="singleLevel"/>
    <w:tmpl w:val="53AF86B0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5D3783C2"/>
    <w:multiLevelType w:val="singleLevel"/>
    <w:tmpl w:val="5D3783C2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75AA7F80"/>
    <w:multiLevelType w:val="multilevel"/>
    <w:tmpl w:val="75AA7F8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7F6DBD0E"/>
    <w:multiLevelType w:val="singleLevel"/>
    <w:tmpl w:val="7F6DBD0E"/>
    <w:lvl w:ilvl="0" w:tentative="0">
      <w:start w:val="1"/>
      <w:numFmt w:val="decimal"/>
      <w:suff w:val="space"/>
      <w:lvlText w:val="%1."/>
      <w:lvlJc w:val="left"/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6"/>
  </w:num>
  <w:num w:numId="5">
    <w:abstractNumId w:val="7"/>
  </w:num>
  <w:num w:numId="6">
    <w:abstractNumId w:val="1"/>
  </w:num>
  <w:num w:numId="7">
    <w:abstractNumId w:val="2"/>
  </w:num>
  <w:num w:numId="8">
    <w:abstractNumId w:val="0"/>
  </w:num>
  <w:num w:numId="9">
    <w:abstractNumId w:val="5"/>
  </w:num>
  <w:num w:numId="10">
    <w:abstractNumId w:val="10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C07B22"/>
    <w:rsid w:val="070D3A1D"/>
    <w:rsid w:val="0A914CD6"/>
    <w:rsid w:val="0B640F3B"/>
    <w:rsid w:val="0F0A7A85"/>
    <w:rsid w:val="0FE2319C"/>
    <w:rsid w:val="10B5116F"/>
    <w:rsid w:val="1B0F40F3"/>
    <w:rsid w:val="1C98306D"/>
    <w:rsid w:val="22200A78"/>
    <w:rsid w:val="27347E2D"/>
    <w:rsid w:val="27AC6324"/>
    <w:rsid w:val="2E2C06C3"/>
    <w:rsid w:val="33851415"/>
    <w:rsid w:val="35670D6E"/>
    <w:rsid w:val="357933DF"/>
    <w:rsid w:val="35EB1FA8"/>
    <w:rsid w:val="39FA6830"/>
    <w:rsid w:val="3A6F0BDF"/>
    <w:rsid w:val="4137558E"/>
    <w:rsid w:val="43AD2714"/>
    <w:rsid w:val="468D42A2"/>
    <w:rsid w:val="483C6E22"/>
    <w:rsid w:val="4BAB52EA"/>
    <w:rsid w:val="51D414AC"/>
    <w:rsid w:val="5A1112D0"/>
    <w:rsid w:val="5BBF4576"/>
    <w:rsid w:val="62ED7756"/>
    <w:rsid w:val="66595E77"/>
    <w:rsid w:val="67416175"/>
    <w:rsid w:val="6D5E2954"/>
    <w:rsid w:val="6F055EAB"/>
    <w:rsid w:val="733E031E"/>
    <w:rsid w:val="737A4A93"/>
    <w:rsid w:val="77A64D5A"/>
    <w:rsid w:val="7C9B5A33"/>
    <w:rsid w:val="7D276660"/>
    <w:rsid w:val="7D4C572F"/>
    <w:rsid w:val="7DE11312"/>
    <w:rsid w:val="7F7F3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SimSun" w:cs="Times New Roman"/>
      <w:kern w:val="2"/>
      <w:sz w:val="18"/>
    </w:rPr>
  </w:style>
  <w:style w:type="paragraph" w:styleId="9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</w:rPr>
  </w:style>
  <w:style w:type="character" w:styleId="10">
    <w:name w:val="HTML Code"/>
    <w:basedOn w:val="6"/>
    <w:qFormat/>
    <w:uiPriority w:val="0"/>
    <w:rPr>
      <w:rFonts w:ascii="Courier New" w:hAnsi="Courier New" w:cs="Courier New"/>
      <w:sz w:val="20"/>
      <w:szCs w:val="20"/>
    </w:rPr>
  </w:style>
  <w:style w:type="paragraph" w:styleId="11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2">
    <w:name w:val="Hyperlink"/>
    <w:basedOn w:val="6"/>
    <w:qFormat/>
    <w:uiPriority w:val="0"/>
    <w:rPr>
      <w:color w:val="0000FF"/>
      <w:u w:val="single"/>
    </w:rPr>
  </w:style>
  <w:style w:type="paragraph" w:styleId="13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4">
    <w:name w:val="Strong"/>
    <w:basedOn w:val="6"/>
    <w:qFormat/>
    <w:uiPriority w:val="0"/>
    <w:rPr>
      <w:b/>
      <w:bCs/>
    </w:rPr>
  </w:style>
  <w:style w:type="paragraph" w:customStyle="1" w:styleId="15">
    <w:name w:val="_Style 11"/>
    <w:basedOn w:val="1"/>
    <w:next w:val="1"/>
    <w:qFormat/>
    <w:uiPriority w:val="0"/>
    <w:pPr>
      <w:pBdr>
        <w:bottom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6">
    <w:name w:val="_Style 12"/>
    <w:basedOn w:val="1"/>
    <w:next w:val="1"/>
    <w:qFormat/>
    <w:uiPriority w:val="0"/>
    <w:pPr>
      <w:pBdr>
        <w:top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7">
    <w:name w:val="No Spacing"/>
    <w:link w:val="18"/>
    <w:qFormat/>
    <w:uiPriority w:val="0"/>
    <w:rPr>
      <w:rFonts w:hint="default" w:ascii="Times New Roman" w:hAnsi="Times New Roman" w:eastAsia="SimSun" w:cs="Times New Roman"/>
      <w:sz w:val="22"/>
    </w:rPr>
  </w:style>
  <w:style w:type="character" w:customStyle="1" w:styleId="18">
    <w:name w:val="无间隔 Char"/>
    <w:basedOn w:val="6"/>
    <w:link w:val="17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footer" Target="foot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2754\AppData\Local\Kingsoft\WPS%20Office\12.2.0.18911\office6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</customSectProps>
  <customShpExts>
    <customShpInfo spid="_x0000_s1026" textRotate="1"/>
    <customShpInfo spid="_x0000_s1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2148</Words>
  <Characters>14811</Characters>
  <Lines>0</Lines>
  <Paragraphs>0</Paragraphs>
  <TotalTime>52</TotalTime>
  <ScaleCrop>false</ScaleCrop>
  <LinksUpToDate>false</LinksUpToDate>
  <CharactersWithSpaces>17403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2024-12-04T13:28:00Z</dcterms:created>
  <dc:creator>pallavi chillargikar</dc:creator>
  <cp:lastModifiedBy>pallavi chillargikar</cp:lastModifiedBy>
  <dcterms:modified xsi:type="dcterms:W3CDTF">2024-12-29T05:44:12Z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4091C6D23DB047A482A8BDAD625BBE09_13</vt:lpwstr>
  </property>
</Properties>
</file>